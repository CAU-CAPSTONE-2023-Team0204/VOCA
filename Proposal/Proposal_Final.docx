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CCC48" w14:textId="6DF13516" w:rsidR="008C0A95" w:rsidRPr="001A7C8A" w:rsidRDefault="008C0A95" w:rsidP="008309AF">
      <w:pPr>
        <w:pStyle w:val="a3"/>
        <w:jc w:val="both"/>
        <w:rPr>
          <w:rFonts w:ascii="함초롬바탕" w:eastAsia="함초롬바탕" w:hAnsi="함초롬바탕" w:cs="함초롬바탕"/>
        </w:rPr>
      </w:pPr>
      <w:proofErr w:type="spellStart"/>
      <w:r w:rsidRPr="001A7C8A">
        <w:rPr>
          <w:rFonts w:ascii="함초롬바탕" w:eastAsia="함초롬바탕" w:hAnsi="함초롬바탕" w:cs="함초롬바탕" w:hint="eastAsia"/>
        </w:rPr>
        <w:t>캡스톤</w:t>
      </w:r>
      <w:proofErr w:type="spellEnd"/>
      <w:r w:rsidRPr="001A7C8A">
        <w:rPr>
          <w:rFonts w:ascii="함초롬바탕" w:eastAsia="함초롬바탕" w:hAnsi="함초롬바탕" w:cs="함초롬바탕" w:hint="eastAsia"/>
        </w:rPr>
        <w:t xml:space="preserve"> 디자인</w:t>
      </w:r>
      <w:r w:rsidR="00B728DD" w:rsidRPr="001A7C8A">
        <w:rPr>
          <w:rFonts w:ascii="함초롬바탕" w:eastAsia="함초롬바탕" w:hAnsi="함초롬바탕" w:cs="함초롬바탕" w:hint="eastAsia"/>
        </w:rPr>
        <w:t>-</w:t>
      </w:r>
      <w:r w:rsidR="00B728DD" w:rsidRPr="001A7C8A">
        <w:rPr>
          <w:rFonts w:ascii="함초롬바탕" w:eastAsia="함초롬바탕" w:hAnsi="함초롬바탕" w:cs="함초롬바탕"/>
        </w:rPr>
        <w:t xml:space="preserve"> </w:t>
      </w:r>
      <w:r w:rsidRPr="001A7C8A">
        <w:rPr>
          <w:rFonts w:ascii="함초롬바탕" w:eastAsia="함초롬바탕" w:hAnsi="함초롬바탕" w:cs="함초롬바탕" w:hint="eastAsia"/>
        </w:rPr>
        <w:t>P</w:t>
      </w:r>
      <w:r w:rsidRPr="001A7C8A">
        <w:rPr>
          <w:rFonts w:ascii="함초롬바탕" w:eastAsia="함초롬바탕" w:hAnsi="함초롬바탕" w:cs="함초롬바탕"/>
        </w:rPr>
        <w:t>roposal</w:t>
      </w:r>
    </w:p>
    <w:p w14:paraId="3D243069" w14:textId="0243E3B3" w:rsidR="008C0A95" w:rsidRDefault="006C2081" w:rsidP="008309AF">
      <w:pPr>
        <w:pStyle w:val="a3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‘</w:t>
      </w:r>
      <w:r>
        <w:rPr>
          <w:rFonts w:ascii="함초롬바탕" w:eastAsia="함초롬바탕" w:hAnsi="함초롬바탕" w:cs="함초롬바탕" w:hint="eastAsia"/>
        </w:rPr>
        <w:t>채점해드림</w:t>
      </w:r>
      <w:r>
        <w:rPr>
          <w:rFonts w:ascii="함초롬바탕" w:eastAsia="함초롬바탕" w:hAnsi="함초롬바탕" w:cs="함초롬바탕"/>
        </w:rPr>
        <w:t>’</w:t>
      </w:r>
    </w:p>
    <w:p w14:paraId="565231DD" w14:textId="77777777" w:rsidR="0013791F" w:rsidRPr="001A7C8A" w:rsidRDefault="0013791F" w:rsidP="008309AF">
      <w:pPr>
        <w:pStyle w:val="a3"/>
        <w:jc w:val="both"/>
        <w:rPr>
          <w:rFonts w:ascii="함초롬바탕" w:eastAsia="함초롬바탕" w:hAnsi="함초롬바탕" w:cs="함초롬바탕"/>
        </w:rPr>
      </w:pPr>
    </w:p>
    <w:p w14:paraId="2A75F1E4" w14:textId="556D90D6" w:rsidR="008C0A95" w:rsidRPr="001A7C8A" w:rsidRDefault="008C0A95" w:rsidP="0013791F">
      <w:pPr>
        <w:pStyle w:val="a3"/>
        <w:ind w:right="560"/>
        <w:jc w:val="right"/>
        <w:rPr>
          <w:rFonts w:ascii="함초롬바탕" w:eastAsia="함초롬바탕" w:hAnsi="함초롬바탕" w:cs="함초롬바탕"/>
          <w:sz w:val="22"/>
          <w:szCs w:val="22"/>
        </w:rPr>
      </w:pPr>
      <w:r w:rsidRPr="001A7C8A">
        <w:rPr>
          <w:rFonts w:ascii="함초롬바탕" w:eastAsia="함초롬바탕" w:hAnsi="함초롬바탕" w:cs="함초롬바탕" w:hint="eastAsia"/>
          <w:sz w:val="22"/>
          <w:szCs w:val="22"/>
        </w:rPr>
        <w:t xml:space="preserve"> </w:t>
      </w:r>
      <w:r w:rsidR="001A7C8A" w:rsidRPr="001A7C8A">
        <w:rPr>
          <w:rFonts w:ascii="함초롬바탕" w:eastAsia="함초롬바탕" w:hAnsi="함초롬바탕" w:cs="함초롬바탕" w:hint="eastAsia"/>
          <w:sz w:val="22"/>
          <w:szCs w:val="22"/>
        </w:rPr>
        <w:t xml:space="preserve">팀 </w:t>
      </w:r>
      <w:proofErr w:type="gramStart"/>
      <w:r w:rsidR="00C80D9D">
        <w:rPr>
          <w:rFonts w:ascii="함초롬바탕" w:eastAsia="함초롬바탕" w:hAnsi="함초롬바탕" w:cs="함초롬바탕" w:hint="eastAsia"/>
          <w:sz w:val="22"/>
          <w:szCs w:val="22"/>
        </w:rPr>
        <w:t>이름</w:t>
      </w:r>
      <w:r w:rsidRPr="001A7C8A">
        <w:rPr>
          <w:rFonts w:ascii="함초롬바탕" w:eastAsia="함초롬바탕" w:hAnsi="함초롬바탕" w:cs="함초롬바탕" w:hint="eastAsia"/>
          <w:sz w:val="22"/>
          <w:szCs w:val="22"/>
        </w:rPr>
        <w:t xml:space="preserve"> </w:t>
      </w:r>
      <w:r w:rsidRPr="001A7C8A">
        <w:rPr>
          <w:rFonts w:ascii="함초롬바탕" w:eastAsia="함초롬바탕" w:hAnsi="함초롬바탕" w:cs="함초롬바탕"/>
          <w:sz w:val="22"/>
          <w:szCs w:val="22"/>
        </w:rPr>
        <w:t>:</w:t>
      </w:r>
      <w:proofErr w:type="gramEnd"/>
      <w:r w:rsidRPr="001A7C8A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proofErr w:type="spellStart"/>
      <w:r w:rsidRPr="001A7C8A">
        <w:rPr>
          <w:rFonts w:ascii="함초롬바탕" w:eastAsia="함초롬바탕" w:hAnsi="함초롬바탕" w:cs="함초롬바탕" w:hint="eastAsia"/>
          <w:sz w:val="22"/>
          <w:szCs w:val="22"/>
        </w:rPr>
        <w:t>문차장</w:t>
      </w:r>
      <w:proofErr w:type="spellEnd"/>
    </w:p>
    <w:p w14:paraId="7C9D5FF6" w14:textId="54BAB3AA" w:rsidR="008C0A95" w:rsidRDefault="001A7C8A" w:rsidP="0013791F">
      <w:pPr>
        <w:pStyle w:val="a3"/>
        <w:ind w:right="560"/>
        <w:jc w:val="right"/>
        <w:rPr>
          <w:rFonts w:ascii="함초롬바탕" w:eastAsia="함초롬바탕" w:hAnsi="함초롬바탕" w:cs="함초롬바탕"/>
          <w:sz w:val="22"/>
          <w:szCs w:val="22"/>
        </w:rPr>
      </w:pPr>
      <w:proofErr w:type="gramStart"/>
      <w:r w:rsidRPr="001A7C8A">
        <w:rPr>
          <w:rFonts w:ascii="함초롬바탕" w:eastAsia="함초롬바탕" w:hAnsi="함초롬바탕" w:cs="함초롬바탕" w:hint="eastAsia"/>
          <w:sz w:val="22"/>
          <w:szCs w:val="22"/>
        </w:rPr>
        <w:t>팀원</w:t>
      </w:r>
      <w:r w:rsidRPr="001A7C8A">
        <w:rPr>
          <w:rFonts w:ascii="함초롬바탕" w:eastAsia="함초롬바탕" w:hAnsi="함초롬바탕" w:cs="함초롬바탕"/>
          <w:sz w:val="22"/>
          <w:szCs w:val="22"/>
        </w:rPr>
        <w:t xml:space="preserve"> :</w:t>
      </w:r>
      <w:proofErr w:type="gramEnd"/>
      <w:r w:rsidR="001D4F67">
        <w:rPr>
          <w:rFonts w:ascii="함초롬바탕" w:eastAsia="함초롬바탕" w:hAnsi="함초롬바탕" w:cs="함초롬바탕"/>
          <w:sz w:val="22"/>
          <w:szCs w:val="22"/>
        </w:rPr>
        <w:t xml:space="preserve"> 20193494</w:t>
      </w:r>
      <w:r w:rsidR="008C0A95" w:rsidRPr="001A7C8A">
        <w:rPr>
          <w:rFonts w:ascii="함초롬바탕" w:eastAsia="함초롬바탕" w:hAnsi="함초롬바탕" w:cs="함초롬바탕" w:hint="eastAsia"/>
          <w:sz w:val="22"/>
          <w:szCs w:val="22"/>
        </w:rPr>
        <w:t>문서형,</w:t>
      </w:r>
      <w:r w:rsidR="008C0A95" w:rsidRPr="001A7C8A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="001D4F67">
        <w:rPr>
          <w:rFonts w:ascii="함초롬바탕" w:eastAsia="함초롬바탕" w:hAnsi="함초롬바탕" w:cs="함초롬바탕"/>
          <w:sz w:val="22"/>
          <w:szCs w:val="22"/>
        </w:rPr>
        <w:t>20190101</w:t>
      </w:r>
      <w:r w:rsidR="001D4F67" w:rsidRPr="001A7C8A">
        <w:rPr>
          <w:rFonts w:ascii="함초롬바탕" w:eastAsia="함초롬바탕" w:hAnsi="함초롬바탕" w:cs="함초롬바탕" w:hint="eastAsia"/>
          <w:sz w:val="22"/>
          <w:szCs w:val="22"/>
        </w:rPr>
        <w:t>장세환</w:t>
      </w:r>
      <w:r w:rsidR="001D4F67">
        <w:rPr>
          <w:rFonts w:ascii="함초롬바탕" w:eastAsia="함초롬바탕" w:hAnsi="함초롬바탕" w:cs="함초롬바탕" w:hint="eastAsia"/>
          <w:sz w:val="22"/>
          <w:szCs w:val="22"/>
        </w:rPr>
        <w:t>,</w:t>
      </w:r>
      <w:r w:rsidR="001D4F67">
        <w:rPr>
          <w:rFonts w:ascii="함초롬바탕" w:eastAsia="함초롬바탕" w:hAnsi="함초롬바탕" w:cs="함초롬바탕"/>
          <w:sz w:val="22"/>
          <w:szCs w:val="22"/>
        </w:rPr>
        <w:t xml:space="preserve"> 20193038</w:t>
      </w:r>
      <w:r w:rsidR="008C0A95" w:rsidRPr="001A7C8A">
        <w:rPr>
          <w:rFonts w:ascii="함초롬바탕" w:eastAsia="함초롬바탕" w:hAnsi="함초롬바탕" w:cs="함초롬바탕" w:hint="eastAsia"/>
          <w:sz w:val="22"/>
          <w:szCs w:val="22"/>
        </w:rPr>
        <w:t>차선우</w:t>
      </w:r>
    </w:p>
    <w:p w14:paraId="267B511E" w14:textId="77777777" w:rsidR="009F7334" w:rsidRDefault="009F7334" w:rsidP="008309AF">
      <w:pPr>
        <w:pStyle w:val="a3"/>
        <w:ind w:right="780"/>
        <w:jc w:val="both"/>
        <w:rPr>
          <w:rFonts w:ascii="함초롬바탕" w:eastAsia="함초롬바탕" w:hAnsi="함초롬바탕" w:cs="함초롬바탕"/>
          <w:sz w:val="22"/>
          <w:szCs w:val="22"/>
        </w:rPr>
      </w:pPr>
    </w:p>
    <w:p w14:paraId="51DCC7B3" w14:textId="77777777" w:rsidR="0013791F" w:rsidRDefault="0013791F" w:rsidP="008309AF">
      <w:pPr>
        <w:pStyle w:val="a3"/>
        <w:ind w:right="780"/>
        <w:jc w:val="both"/>
        <w:rPr>
          <w:rFonts w:ascii="함초롬바탕" w:eastAsia="함초롬바탕" w:hAnsi="함초롬바탕" w:cs="함초롬바탕"/>
          <w:sz w:val="22"/>
          <w:szCs w:val="22"/>
        </w:rPr>
      </w:pPr>
    </w:p>
    <w:p w14:paraId="1D510F92" w14:textId="77777777" w:rsidR="0013791F" w:rsidRDefault="0013791F" w:rsidP="008309AF">
      <w:pPr>
        <w:pStyle w:val="a3"/>
        <w:ind w:right="780"/>
        <w:jc w:val="both"/>
        <w:rPr>
          <w:rFonts w:ascii="함초롬바탕" w:eastAsia="함초롬바탕" w:hAnsi="함초롬바탕" w:cs="함초롬바탕"/>
          <w:sz w:val="22"/>
          <w:szCs w:val="22"/>
        </w:rPr>
      </w:pPr>
    </w:p>
    <w:p w14:paraId="261847DC" w14:textId="77777777" w:rsidR="0013791F" w:rsidRDefault="0013791F" w:rsidP="008309AF">
      <w:pPr>
        <w:pStyle w:val="a3"/>
        <w:ind w:right="780"/>
        <w:jc w:val="both"/>
        <w:rPr>
          <w:rFonts w:ascii="함초롬바탕" w:eastAsia="함초롬바탕" w:hAnsi="함초롬바탕" w:cs="함초롬바탕"/>
          <w:sz w:val="22"/>
          <w:szCs w:val="22"/>
        </w:rPr>
      </w:pPr>
    </w:p>
    <w:p w14:paraId="146FAC1D" w14:textId="77777777" w:rsidR="0013791F" w:rsidRDefault="0013791F" w:rsidP="008309AF">
      <w:pPr>
        <w:pStyle w:val="a3"/>
        <w:ind w:right="780"/>
        <w:jc w:val="both"/>
        <w:rPr>
          <w:rFonts w:ascii="함초롬바탕" w:eastAsia="함초롬바탕" w:hAnsi="함초롬바탕" w:cs="함초롬바탕"/>
          <w:sz w:val="22"/>
          <w:szCs w:val="22"/>
        </w:rPr>
      </w:pPr>
    </w:p>
    <w:p w14:paraId="4946518C" w14:textId="77777777" w:rsidR="0013791F" w:rsidRDefault="0013791F" w:rsidP="008309AF">
      <w:pPr>
        <w:pStyle w:val="a3"/>
        <w:ind w:right="780"/>
        <w:jc w:val="both"/>
        <w:rPr>
          <w:rFonts w:ascii="함초롬바탕" w:eastAsia="함초롬바탕" w:hAnsi="함초롬바탕" w:cs="함초롬바탕"/>
          <w:sz w:val="22"/>
          <w:szCs w:val="22"/>
        </w:rPr>
      </w:pPr>
    </w:p>
    <w:p w14:paraId="5CB5A428" w14:textId="77777777" w:rsidR="0013791F" w:rsidRDefault="0013791F" w:rsidP="008309AF">
      <w:pPr>
        <w:pStyle w:val="a3"/>
        <w:ind w:right="780"/>
        <w:jc w:val="both"/>
        <w:rPr>
          <w:rFonts w:ascii="함초롬바탕" w:eastAsia="함초롬바탕" w:hAnsi="함초롬바탕" w:cs="함초롬바탕"/>
          <w:sz w:val="22"/>
          <w:szCs w:val="22"/>
        </w:rPr>
      </w:pPr>
    </w:p>
    <w:p w14:paraId="57A2447F" w14:textId="77777777" w:rsidR="0013791F" w:rsidRPr="001A7C8A" w:rsidRDefault="0013791F" w:rsidP="008309AF">
      <w:pPr>
        <w:pStyle w:val="a3"/>
        <w:ind w:right="780"/>
        <w:jc w:val="both"/>
        <w:rPr>
          <w:rFonts w:ascii="함초롬바탕" w:eastAsia="함초롬바탕" w:hAnsi="함초롬바탕" w:cs="함초롬바탕"/>
          <w:sz w:val="22"/>
          <w:szCs w:val="22"/>
        </w:rPr>
      </w:pPr>
    </w:p>
    <w:p w14:paraId="5F407342" w14:textId="33479F07" w:rsidR="009F7334" w:rsidRDefault="009F7334" w:rsidP="008309AF">
      <w:pPr>
        <w:pStyle w:val="1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목차</w:t>
      </w:r>
    </w:p>
    <w:p w14:paraId="38B28C66" w14:textId="77777777" w:rsidR="008309AF" w:rsidRPr="008309AF" w:rsidRDefault="008309AF" w:rsidP="008309AF">
      <w:pPr>
        <w:jc w:val="both"/>
        <w:rPr>
          <w:rFonts w:ascii="함초롬바탕" w:eastAsia="함초롬바탕" w:hAnsi="함초롬바탕" w:cs="함초롬바탕"/>
        </w:rPr>
      </w:pPr>
    </w:p>
    <w:p w14:paraId="3C8866EE" w14:textId="65C7AFDD" w:rsidR="009F7334" w:rsidRDefault="009F7334" w:rsidP="008309AF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지난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발표 내용</w:t>
      </w:r>
    </w:p>
    <w:p w14:paraId="3DBB2DF1" w14:textId="78B39950" w:rsidR="009F7334" w:rsidRDefault="009F7334" w:rsidP="008309AF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발표 피드백 내용</w:t>
      </w:r>
    </w:p>
    <w:p w14:paraId="72E3613B" w14:textId="0AB9D262" w:rsidR="009F7334" w:rsidRDefault="009F7334" w:rsidP="008309AF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수정된 프로젝트 소개</w:t>
      </w:r>
    </w:p>
    <w:p w14:paraId="5E7C4B57" w14:textId="7AC52DD6" w:rsidR="009F7334" w:rsidRDefault="009F7334" w:rsidP="008309AF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프로젝트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세부사항</w:t>
      </w:r>
    </w:p>
    <w:p w14:paraId="7A7B8285" w14:textId="7167CD6A" w:rsidR="003C10BD" w:rsidRDefault="003C10BD" w:rsidP="008309AF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사용자 시나리오</w:t>
      </w:r>
    </w:p>
    <w:p w14:paraId="5E9AE065" w14:textId="524CCD3D" w:rsidR="003C10BD" w:rsidRDefault="003C10BD" w:rsidP="008309AF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구현 계획 및 고려사항</w:t>
      </w:r>
    </w:p>
    <w:p w14:paraId="617AD300" w14:textId="0198EA96" w:rsidR="009F7334" w:rsidRPr="000379DF" w:rsidRDefault="000379DF" w:rsidP="008309AF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기술 스택 및 프로젝트 스케줄</w:t>
      </w:r>
    </w:p>
    <w:p w14:paraId="379625F4" w14:textId="77777777" w:rsidR="009F7334" w:rsidRDefault="009F7334" w:rsidP="008309AF">
      <w:pPr>
        <w:jc w:val="both"/>
        <w:rPr>
          <w:rFonts w:ascii="함초롬바탕" w:eastAsia="함초롬바탕" w:hAnsi="함초롬바탕" w:cs="함초롬바탕"/>
        </w:rPr>
      </w:pPr>
    </w:p>
    <w:p w14:paraId="6908E61D" w14:textId="77777777" w:rsidR="009F7334" w:rsidRDefault="009F7334" w:rsidP="008309AF">
      <w:pPr>
        <w:jc w:val="both"/>
        <w:rPr>
          <w:rFonts w:ascii="함초롬바탕" w:eastAsia="함초롬바탕" w:hAnsi="함초롬바탕" w:cs="함초롬바탕"/>
        </w:rPr>
      </w:pPr>
    </w:p>
    <w:p w14:paraId="26B57951" w14:textId="77777777" w:rsidR="009F7334" w:rsidRDefault="009F7334" w:rsidP="008309AF">
      <w:pPr>
        <w:jc w:val="both"/>
        <w:rPr>
          <w:rFonts w:ascii="함초롬바탕" w:eastAsia="함초롬바탕" w:hAnsi="함초롬바탕" w:cs="함초롬바탕"/>
        </w:rPr>
      </w:pPr>
    </w:p>
    <w:p w14:paraId="1D2A8EE3" w14:textId="1BD3FA32" w:rsidR="00855982" w:rsidRPr="001A7C8A" w:rsidRDefault="00826B15" w:rsidP="008309AF">
      <w:pPr>
        <w:pStyle w:val="1"/>
        <w:jc w:val="both"/>
        <w:rPr>
          <w:rFonts w:ascii="함초롬바탕" w:eastAsia="함초롬바탕" w:hAnsi="함초롬바탕" w:cs="함초롬바탕"/>
        </w:rPr>
      </w:pPr>
      <w:r w:rsidRPr="001A7C8A">
        <w:rPr>
          <w:rFonts w:ascii="함초롬바탕" w:eastAsia="함초롬바탕" w:hAnsi="함초롬바탕" w:cs="함초롬바탕" w:hint="eastAsia"/>
        </w:rPr>
        <w:lastRenderedPageBreak/>
        <w:t>프로젝트 소개</w:t>
      </w:r>
    </w:p>
    <w:p w14:paraId="5DF7B200" w14:textId="7292F732" w:rsidR="00BE58CD" w:rsidRDefault="00BE58CD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채점해드림은 영어단어 공부를 위한 웹 서비스입니다.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학생에 초점이 맞추어진 기존의 서비스들과 다르게,</w:t>
      </w:r>
      <w:r>
        <w:rPr>
          <w:rFonts w:ascii="함초롬바탕" w:eastAsia="함초롬바탕" w:hAnsi="함초롬바탕" w:cs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학생뿐만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아닌 교사에게도 편리</w:t>
      </w:r>
      <w:r w:rsidR="005761EF">
        <w:rPr>
          <w:rFonts w:ascii="함초롬바탕" w:eastAsia="함초롬바탕" w:hAnsi="함초롬바탕" w:cs="함초롬바탕" w:hint="eastAsia"/>
        </w:rPr>
        <w:t>하고 유용</w:t>
      </w:r>
      <w:r>
        <w:rPr>
          <w:rFonts w:ascii="함초롬바탕" w:eastAsia="함초롬바탕" w:hAnsi="함초롬바탕" w:cs="함초롬바탕" w:hint="eastAsia"/>
        </w:rPr>
        <w:t>한 서비스를 제공하자는 생각에서 출발하였습니다.</w:t>
      </w:r>
    </w:p>
    <w:p w14:paraId="4B7D27B7" w14:textId="77777777" w:rsidR="00BE58CD" w:rsidRDefault="00BE58CD" w:rsidP="008309AF">
      <w:pPr>
        <w:jc w:val="both"/>
        <w:rPr>
          <w:rFonts w:ascii="함초롬바탕" w:eastAsia="함초롬바탕" w:hAnsi="함초롬바탕" w:cs="함초롬바탕"/>
        </w:rPr>
      </w:pPr>
    </w:p>
    <w:p w14:paraId="65489E18" w14:textId="77777777" w:rsidR="00B90D79" w:rsidRPr="00B90D79" w:rsidRDefault="00B90D79" w:rsidP="00B90D79">
      <w:pPr>
        <w:jc w:val="both"/>
        <w:rPr>
          <w:rFonts w:ascii="함초롬바탕" w:eastAsia="함초롬바탕" w:hAnsi="함초롬바탕" w:cs="함초롬바탕"/>
        </w:rPr>
      </w:pPr>
    </w:p>
    <w:p w14:paraId="5852B284" w14:textId="428F1C39" w:rsidR="00826B15" w:rsidRPr="004E4796" w:rsidRDefault="00A83570" w:rsidP="008309AF">
      <w:pPr>
        <w:pStyle w:val="1"/>
        <w:jc w:val="both"/>
        <w:rPr>
          <w:rFonts w:ascii="함초롬바탕" w:eastAsia="함초롬바탕" w:hAnsi="함초롬바탕" w:cs="함초롬바탕"/>
        </w:rPr>
      </w:pPr>
      <w:r w:rsidRPr="004E4796">
        <w:rPr>
          <w:rFonts w:ascii="함초롬바탕" w:eastAsia="함초롬바탕" w:hAnsi="함초롬바탕" w:cs="함초롬바탕" w:hint="eastAsia"/>
        </w:rPr>
        <w:t>프로젝트</w:t>
      </w:r>
      <w:r w:rsidR="00826B15" w:rsidRPr="004E4796">
        <w:rPr>
          <w:rFonts w:ascii="함초롬바탕" w:eastAsia="함초롬바탕" w:hAnsi="함초롬바탕" w:cs="함초롬바탕" w:hint="eastAsia"/>
        </w:rPr>
        <w:t xml:space="preserve"> 동기</w:t>
      </w:r>
    </w:p>
    <w:p w14:paraId="59F1F253" w14:textId="53C4E4C5" w:rsidR="006C2081" w:rsidRDefault="005761EF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 w:hint="eastAsia"/>
        </w:rPr>
        <w:t>저희 조는 학원에서 조교 아르바이트를 해보았다는 공통점이 있습니다.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이에 대해 불편함을 해소할 방법을 찾던 도중 공통적인 문제점으로 매우 단순한 작업인 시험지 채점에,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너무 많은 노동과 시간이 들고 있음을 꼽았습니다.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단순히 답지와 시험지를 비교하기만 하면 되는 업무임에도,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학생의 숫자가 많을수록 업무에 들어가는 시간이 많음으로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자동화를 할 수 있는 방법에 대해 고민해 보았습니다.</w:t>
      </w:r>
    </w:p>
    <w:p w14:paraId="7E721EEE" w14:textId="4E9A9AB8" w:rsidR="005761EF" w:rsidRDefault="005761EF" w:rsidP="005761EF">
      <w:pPr>
        <w:ind w:firstLine="708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채점 서비스가 가장 필요한 타겟층은 </w:t>
      </w:r>
    </w:p>
    <w:p w14:paraId="7B198B31" w14:textId="77777777" w:rsidR="005761EF" w:rsidRDefault="005761EF" w:rsidP="005761E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  <w:t xml:space="preserve">1. </w:t>
      </w:r>
      <w:r>
        <w:rPr>
          <w:rFonts w:ascii="함초롬바탕" w:eastAsia="함초롬바탕" w:hAnsi="함초롬바탕" w:cs="함초롬바탕" w:hint="eastAsia"/>
        </w:rPr>
        <w:t>페이지 안에 문제의 집적도가 높을수록 수요가 높을 것이다.</w:t>
      </w:r>
    </w:p>
    <w:p w14:paraId="1DFDD069" w14:textId="77777777" w:rsidR="005761EF" w:rsidRDefault="005761EF" w:rsidP="005761E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  <w:t xml:space="preserve">2. </w:t>
      </w:r>
      <w:r>
        <w:rPr>
          <w:rFonts w:ascii="함초롬바탕" w:eastAsia="함초롬바탕" w:hAnsi="함초롬바탕" w:cs="함초롬바탕" w:hint="eastAsia"/>
        </w:rPr>
        <w:t>채점에 여러가지 해석이 필요하지 않을수록 수요가 높을 것이다.</w:t>
      </w:r>
    </w:p>
    <w:p w14:paraId="2D311E7E" w14:textId="77777777" w:rsidR="005761EF" w:rsidRDefault="005761EF" w:rsidP="005761E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  <w:t xml:space="preserve">3. </w:t>
      </w:r>
      <w:r>
        <w:rPr>
          <w:rFonts w:ascii="함초롬바탕" w:eastAsia="함초롬바탕" w:hAnsi="함초롬바탕" w:cs="함초롬바탕" w:hint="eastAsia"/>
        </w:rPr>
        <w:t>주기적으로 시험을 보는 과목에서 수요가 높을 것이다.</w:t>
      </w:r>
    </w:p>
    <w:p w14:paraId="008EB994" w14:textId="6DC2E04F" w:rsidR="005761EF" w:rsidRPr="005761EF" w:rsidRDefault="005761EF" w:rsidP="008309AF">
      <w:pPr>
        <w:jc w:val="both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라는 점에 착안하여 채점해드림은 영어학원 교사들의 영어 단어 시험 업무를 도와주는 오프라인 영어 단어 시험 출제,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채점,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관리 서비스</w:t>
      </w:r>
      <w:r>
        <w:rPr>
          <w:rFonts w:ascii="함초롬바탕" w:eastAsia="함초롬바탕" w:hAnsi="함초롬바탕" w:cs="함초롬바탕" w:hint="eastAsia"/>
        </w:rPr>
        <w:t>를 준비해 보았습니다</w:t>
      </w:r>
      <w:r>
        <w:rPr>
          <w:rFonts w:ascii="함초롬바탕" w:eastAsia="함초롬바탕" w:hAnsi="함초롬바탕" w:cs="함초롬바탕" w:hint="eastAsia"/>
        </w:rPr>
        <w:t>.</w:t>
      </w:r>
    </w:p>
    <w:p w14:paraId="2493F280" w14:textId="77777777" w:rsidR="005761EF" w:rsidRDefault="005761EF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noProof/>
        </w:rPr>
        <w:lastRenderedPageBreak/>
        <w:drawing>
          <wp:inline distT="0" distB="0" distL="0" distR="0" wp14:anchorId="6DBA15D2" wp14:editId="0C2E035B">
            <wp:extent cx="4647565" cy="3733800"/>
            <wp:effectExtent l="0" t="0" r="635" b="0"/>
            <wp:docPr id="1780554594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54594" name="그림 1" descr="텍스트, 스크린샷, 번호, 폰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5BD2" w14:textId="5C43800A" w:rsidR="00AD240A" w:rsidRDefault="001A30D0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위는 구인 사이트의 영어학원 채점 아르바이트 구인 글들입니다.</w:t>
      </w:r>
      <w:r>
        <w:rPr>
          <w:rFonts w:ascii="함초롬바탕" w:eastAsia="함초롬바탕" w:hAnsi="함초롬바탕" w:cs="함초롬바탕"/>
        </w:rPr>
        <w:t xml:space="preserve"> </w:t>
      </w:r>
      <w:r w:rsidR="00AD240A">
        <w:rPr>
          <w:rFonts w:ascii="함초롬바탕" w:eastAsia="함초롬바탕" w:hAnsi="함초롬바탕" w:cs="함초롬바탕"/>
        </w:rPr>
        <w:t xml:space="preserve">2023.09.22 </w:t>
      </w:r>
      <w:r w:rsidR="00AD240A">
        <w:rPr>
          <w:rFonts w:ascii="함초롬바탕" w:eastAsia="함초롬바탕" w:hAnsi="함초롬바탕" w:cs="함초롬바탕" w:hint="eastAsia"/>
        </w:rPr>
        <w:t>기준,</w:t>
      </w:r>
      <w:r w:rsidR="00AD240A">
        <w:rPr>
          <w:rFonts w:ascii="함초롬바탕" w:eastAsia="함초롬바탕" w:hAnsi="함초롬바탕" w:cs="함초롬바탕"/>
        </w:rPr>
        <w:t xml:space="preserve"> “</w:t>
      </w:r>
      <w:proofErr w:type="spellStart"/>
      <w:r w:rsidR="00AD240A">
        <w:rPr>
          <w:rFonts w:ascii="함초롬바탕" w:eastAsia="함초롬바탕" w:hAnsi="함초롬바탕" w:cs="함초롬바탕" w:hint="eastAsia"/>
        </w:rPr>
        <w:t>알바몬</w:t>
      </w:r>
      <w:proofErr w:type="spellEnd"/>
      <w:r w:rsidR="00AD240A">
        <w:rPr>
          <w:rFonts w:ascii="함초롬바탕" w:eastAsia="함초롬바탕" w:hAnsi="함초롬바탕" w:cs="함초롬바탕"/>
        </w:rPr>
        <w:t xml:space="preserve">” </w:t>
      </w:r>
      <w:proofErr w:type="spellStart"/>
      <w:r w:rsidR="00AD240A">
        <w:rPr>
          <w:rFonts w:ascii="함초롬바탕" w:eastAsia="함초롬바탕" w:hAnsi="함초롬바탕" w:cs="함초롬바탕" w:hint="eastAsia"/>
        </w:rPr>
        <w:t>어플에는</w:t>
      </w:r>
      <w:proofErr w:type="spellEnd"/>
      <w:r w:rsidR="00AD240A">
        <w:rPr>
          <w:rFonts w:ascii="함초롬바탕" w:eastAsia="함초롬바탕" w:hAnsi="함초롬바탕" w:cs="함초롬바탕" w:hint="eastAsia"/>
        </w:rPr>
        <w:t xml:space="preserve"> </w:t>
      </w:r>
      <w:r w:rsidR="00AD240A">
        <w:rPr>
          <w:rFonts w:ascii="함초롬바탕" w:eastAsia="함초롬바탕" w:hAnsi="함초롬바탕" w:cs="함초롬바탕"/>
        </w:rPr>
        <w:t>&lt;</w:t>
      </w:r>
      <w:r w:rsidR="00AD240A">
        <w:rPr>
          <w:rFonts w:ascii="함초롬바탕" w:eastAsia="함초롬바탕" w:hAnsi="함초롬바탕" w:cs="함초롬바탕" w:hint="eastAsia"/>
        </w:rPr>
        <w:t xml:space="preserve">채점 조교&gt;를 구하는 </w:t>
      </w:r>
      <w:proofErr w:type="spellStart"/>
      <w:r w:rsidR="00AD240A">
        <w:rPr>
          <w:rFonts w:ascii="함초롬바탕" w:eastAsia="함초롬바탕" w:hAnsi="함초롬바탕" w:cs="함초롬바탕" w:hint="eastAsia"/>
        </w:rPr>
        <w:t>모집글이</w:t>
      </w:r>
      <w:proofErr w:type="spellEnd"/>
      <w:r w:rsidR="00AD240A">
        <w:rPr>
          <w:rFonts w:ascii="함초롬바탕" w:eastAsia="함초롬바탕" w:hAnsi="함초롬바탕" w:cs="함초롬바탕" w:hint="eastAsia"/>
        </w:rPr>
        <w:t xml:space="preserve"> 서울 기준 </w:t>
      </w:r>
      <w:r w:rsidR="00AD240A">
        <w:rPr>
          <w:rFonts w:ascii="함초롬바탕" w:eastAsia="함초롬바탕" w:hAnsi="함초롬바탕" w:cs="함초롬바탕"/>
        </w:rPr>
        <w:t>35</w:t>
      </w:r>
      <w:r w:rsidR="00AD240A">
        <w:rPr>
          <w:rFonts w:ascii="함초롬바탕" w:eastAsia="함초롬바탕" w:hAnsi="함초롬바탕" w:cs="함초롬바탕" w:hint="eastAsia"/>
        </w:rPr>
        <w:t>건,</w:t>
      </w:r>
      <w:r w:rsidR="00AD240A">
        <w:rPr>
          <w:rFonts w:ascii="함초롬바탕" w:eastAsia="함초롬바탕" w:hAnsi="함초롬바탕" w:cs="함초롬바탕"/>
        </w:rPr>
        <w:t xml:space="preserve"> </w:t>
      </w:r>
      <w:r w:rsidR="00AD240A">
        <w:rPr>
          <w:rFonts w:ascii="함초롬바탕" w:eastAsia="함초롬바탕" w:hAnsi="함초롬바탕" w:cs="함초롬바탕" w:hint="eastAsia"/>
        </w:rPr>
        <w:t xml:space="preserve">경기도까지 기준을 넓히면 </w:t>
      </w:r>
      <w:r w:rsidR="00AD240A">
        <w:rPr>
          <w:rFonts w:ascii="함초롬바탕" w:eastAsia="함초롬바탕" w:hAnsi="함초롬바탕" w:cs="함초롬바탕"/>
        </w:rPr>
        <w:t>102</w:t>
      </w:r>
      <w:r w:rsidR="00AD240A">
        <w:rPr>
          <w:rFonts w:ascii="함초롬바탕" w:eastAsia="함초롬바탕" w:hAnsi="함초롬바탕" w:cs="함초롬바탕" w:hint="eastAsia"/>
        </w:rPr>
        <w:t>건이 올라와 있습니다.</w:t>
      </w:r>
      <w:r w:rsidR="00AD240A"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기존 서비스들의 해결 시도에도 불구하고 </w:t>
      </w:r>
      <w:r w:rsidR="00AD240A">
        <w:rPr>
          <w:rFonts w:ascii="함초롬바탕" w:eastAsia="함초롬바탕" w:hAnsi="함초롬바탕" w:cs="함초롬바탕" w:hint="eastAsia"/>
        </w:rPr>
        <w:t>채점에</w:t>
      </w:r>
      <w:r>
        <w:rPr>
          <w:rFonts w:ascii="함초롬바탕" w:eastAsia="함초롬바탕" w:hAnsi="함초롬바탕" w:cs="함초롬바탕" w:hint="eastAsia"/>
        </w:rPr>
        <w:t xml:space="preserve"> 대한 수요가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여전히</w:t>
      </w:r>
      <w:r>
        <w:rPr>
          <w:rFonts w:ascii="함초롬바탕" w:eastAsia="함초롬바탕" w:hAnsi="함초롬바탕" w:cs="함초롬바탕"/>
        </w:rPr>
        <w:t xml:space="preserve"> </w:t>
      </w:r>
      <w:r w:rsidR="00AD240A">
        <w:rPr>
          <w:rFonts w:ascii="함초롬바탕" w:eastAsia="함초롬바탕" w:hAnsi="함초롬바탕" w:cs="함초롬바탕" w:hint="eastAsia"/>
        </w:rPr>
        <w:t>많습니다</w:t>
      </w:r>
      <w:r>
        <w:rPr>
          <w:rFonts w:ascii="함초롬바탕" w:eastAsia="함초롬바탕" w:hAnsi="함초롬바탕" w:cs="함초롬바탕" w:hint="eastAsia"/>
        </w:rPr>
        <w:t>.</w:t>
      </w:r>
      <w:r>
        <w:rPr>
          <w:rFonts w:ascii="함초롬바탕" w:eastAsia="함초롬바탕" w:hAnsi="함초롬바탕" w:cs="함초롬바탕"/>
        </w:rPr>
        <w:t xml:space="preserve"> </w:t>
      </w:r>
    </w:p>
    <w:p w14:paraId="54BED69B" w14:textId="10A91921" w:rsidR="00F97971" w:rsidRDefault="00AD240A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또한 프로젝트 진행을 위해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현재 학원에서 조교를 하고 있는 3명</w:t>
      </w:r>
      <w:r w:rsidR="00F97971">
        <w:rPr>
          <w:rFonts w:ascii="함초롬바탕" w:eastAsia="함초롬바탕" w:hAnsi="함초롬바탕" w:cs="함초롬바탕" w:hint="eastAsia"/>
        </w:rPr>
        <w:t>(앞으로 계속 더 많은 인원에게 실시할 예정입니다.</w:t>
      </w:r>
      <w:r w:rsidR="00F97971">
        <w:rPr>
          <w:rFonts w:ascii="함초롬바탕" w:eastAsia="함초롬바탕" w:hAnsi="함초롬바탕" w:cs="함초롬바탕"/>
        </w:rPr>
        <w:t>)</w:t>
      </w:r>
      <w:r>
        <w:rPr>
          <w:rFonts w:ascii="함초롬바탕" w:eastAsia="함초롬바탕" w:hAnsi="함초롬바탕" w:cs="함초롬바탕" w:hint="eastAsia"/>
        </w:rPr>
        <w:t>에게 인터뷰를 진행했습니다.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23A97F9D" w14:textId="547BB7E7" w:rsidR="00F97971" w:rsidRDefault="00F97971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이X</w:t>
      </w:r>
      <w:r>
        <w:rPr>
          <w:rFonts w:ascii="함초롬바탕" w:eastAsia="함초롬바탕" w:hAnsi="함초롬바탕" w:cs="함초롬바탕"/>
        </w:rPr>
        <w:t>X (</w:t>
      </w:r>
      <w:r>
        <w:rPr>
          <w:rFonts w:ascii="함초롬바탕" w:eastAsia="함초롬바탕" w:hAnsi="함초롬바탕" w:cs="함초롬바탕" w:hint="eastAsia"/>
        </w:rPr>
        <w:t xml:space="preserve">용산구 </w:t>
      </w:r>
      <w:r>
        <w:rPr>
          <w:rFonts w:ascii="함초롬바탕" w:eastAsia="함초롬바탕" w:hAnsi="함초롬바탕" w:cs="함초롬바탕"/>
        </w:rPr>
        <w:t>J</w:t>
      </w:r>
      <w:r>
        <w:rPr>
          <w:rFonts w:ascii="함초롬바탕" w:eastAsia="함초롬바탕" w:hAnsi="함초롬바탕" w:cs="함초롬바탕" w:hint="eastAsia"/>
        </w:rPr>
        <w:t>영어학원 조교)</w:t>
      </w:r>
    </w:p>
    <w:p w14:paraId="51A510F8" w14:textId="1B097289" w:rsidR="00F97971" w:rsidRPr="00F97971" w:rsidRDefault="00F97971" w:rsidP="00B90D79">
      <w:pPr>
        <w:pStyle w:val="af8"/>
        <w:numPr>
          <w:ilvl w:val="0"/>
          <w:numId w:val="61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우리 학원은 학생들을 관리하는 학원이다 보니,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학생들마다 스케줄이 다르고,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진도가 다르다.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맞춤형 시험지를 빠르게 만들어주는 기능은 유용하다.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또한 채점하는 시간을 줄이면 다른 학생들의 질문을 더 많이 받아줄 수 있고 효율적일 것 같다.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31D1E489" w14:textId="7A940B02" w:rsidR="00F97971" w:rsidRDefault="00F97971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장X</w:t>
      </w:r>
      <w:r>
        <w:rPr>
          <w:rFonts w:ascii="함초롬바탕" w:eastAsia="함초롬바탕" w:hAnsi="함초롬바탕" w:cs="함초롬바탕"/>
        </w:rPr>
        <w:t>X(</w:t>
      </w:r>
      <w:r>
        <w:rPr>
          <w:rFonts w:ascii="함초롬바탕" w:eastAsia="함초롬바탕" w:hAnsi="함초롬바탕" w:cs="함초롬바탕" w:hint="eastAsia"/>
        </w:rPr>
        <w:t>대치동 O영어학원 조교)</w:t>
      </w:r>
    </w:p>
    <w:p w14:paraId="21E19A8E" w14:textId="76369B4B" w:rsidR="00F97971" w:rsidRPr="00F97971" w:rsidRDefault="00F97971" w:rsidP="00B90D79">
      <w:pPr>
        <w:pStyle w:val="af8"/>
        <w:numPr>
          <w:ilvl w:val="0"/>
          <w:numId w:val="61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학원 조교의 인력을 많이 줄일 수 있을 것 같다.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오-영어학원의 경우 한 수업 당 </w:t>
      </w:r>
      <w:r>
        <w:rPr>
          <w:rFonts w:ascii="함초롬바탕" w:eastAsia="함초롬바탕" w:hAnsi="함초롬바탕" w:cs="함초롬바탕"/>
        </w:rPr>
        <w:t>150~200</w:t>
      </w:r>
      <w:r>
        <w:rPr>
          <w:rFonts w:ascii="함초롬바탕" w:eastAsia="함초롬바탕" w:hAnsi="함초롬바탕" w:cs="함초롬바탕" w:hint="eastAsia"/>
        </w:rPr>
        <w:t>명의 학생들이 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수업 시작 전 단어시험을 보고,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다음 수업 쉬는 시간 전까지 조교 </w:t>
      </w:r>
      <w:r>
        <w:rPr>
          <w:rFonts w:ascii="함초롬바탕" w:eastAsia="함초롬바탕" w:hAnsi="함초롬바탕" w:cs="함초롬바탕"/>
        </w:rPr>
        <w:t>4</w:t>
      </w:r>
      <w:r>
        <w:rPr>
          <w:rFonts w:ascii="함초롬바탕" w:eastAsia="함초롬바탕" w:hAnsi="함초롬바탕" w:cs="함초롬바탕" w:hint="eastAsia"/>
        </w:rPr>
        <w:t>명이서 한시간동안 시험지만 채점하고 있어야 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이렇게 시간이 오래 걸리고 단순한 업무를 대체할 수 있으면 대체하고 싶다.</w:t>
      </w:r>
    </w:p>
    <w:p w14:paraId="3DD2EB0A" w14:textId="1C774809" w:rsidR="00F97971" w:rsidRDefault="00F97971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남X</w:t>
      </w:r>
      <w:r>
        <w:rPr>
          <w:rFonts w:ascii="함초롬바탕" w:eastAsia="함초롬바탕" w:hAnsi="함초롬바탕" w:cs="함초롬바탕"/>
        </w:rPr>
        <w:t>X(</w:t>
      </w:r>
      <w:r>
        <w:rPr>
          <w:rFonts w:ascii="함초롬바탕" w:eastAsia="함초롬바탕" w:hAnsi="함초롬바탕" w:cs="함초롬바탕" w:hint="eastAsia"/>
        </w:rPr>
        <w:t xml:space="preserve">송파구 </w:t>
      </w:r>
      <w:r>
        <w:rPr>
          <w:rFonts w:ascii="함초롬바탕" w:eastAsia="함초롬바탕" w:hAnsi="함초롬바탕" w:cs="함초롬바탕"/>
        </w:rPr>
        <w:t>2</w:t>
      </w:r>
      <w:r>
        <w:rPr>
          <w:rFonts w:ascii="함초롬바탕" w:eastAsia="함초롬바탕" w:hAnsi="함초롬바탕" w:cs="함초롬바탕" w:hint="eastAsia"/>
        </w:rPr>
        <w:t>영어학원 조교)</w:t>
      </w:r>
    </w:p>
    <w:p w14:paraId="015B0028" w14:textId="70572F1C" w:rsidR="00F97971" w:rsidRPr="00F97971" w:rsidRDefault="00F97971" w:rsidP="00B90D79">
      <w:pPr>
        <w:pStyle w:val="af8"/>
        <w:numPr>
          <w:ilvl w:val="0"/>
          <w:numId w:val="61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다른 것보다도 재시험지를 자동으로 만들어 주는 기능은 정말 편리할 것 같다.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학생들에게 틀린 단어들에 대해 재시험을 시킬 때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 w:hint="eastAsia"/>
        </w:rPr>
        <w:t>할 수 없이 같은 시험지로 계속 보게 되는데,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순서를 외워서 답을 적는 등 효율이 떨어진다.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맞춤형으로 자동으로 시험지를 만들어 주는 기능은 매우 도움이 될 것 같다.</w:t>
      </w:r>
    </w:p>
    <w:p w14:paraId="1535BA98" w14:textId="4940DFC7" w:rsidR="0037296D" w:rsidRDefault="001A30D0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저희는 </w:t>
      </w:r>
      <w:r w:rsidR="00F97971">
        <w:rPr>
          <w:rFonts w:ascii="함초롬바탕" w:eastAsia="함초롬바탕" w:hAnsi="함초롬바탕" w:cs="함초롬바탕" w:hint="eastAsia"/>
        </w:rPr>
        <w:t>영어학원 선생님들,</w:t>
      </w:r>
      <w:r w:rsidR="00F97971">
        <w:rPr>
          <w:rFonts w:ascii="함초롬바탕" w:eastAsia="함초롬바탕" w:hAnsi="함초롬바탕" w:cs="함초롬바탕"/>
        </w:rPr>
        <w:t xml:space="preserve"> </w:t>
      </w:r>
      <w:r w:rsidR="00F97971">
        <w:rPr>
          <w:rFonts w:ascii="함초롬바탕" w:eastAsia="함초롬바탕" w:hAnsi="함초롬바탕" w:cs="함초롬바탕" w:hint="eastAsia"/>
        </w:rPr>
        <w:t xml:space="preserve">조교님들의 고충을 </w:t>
      </w:r>
      <w:r>
        <w:rPr>
          <w:rFonts w:ascii="함초롬바탕" w:eastAsia="함초롬바탕" w:hAnsi="함초롬바탕" w:cs="함초롬바탕" w:hint="eastAsia"/>
        </w:rPr>
        <w:t>해결하는 서비스를 제공하고자 합니다.</w:t>
      </w:r>
    </w:p>
    <w:p w14:paraId="1132E348" w14:textId="77777777" w:rsidR="008B5863" w:rsidRDefault="008B5863" w:rsidP="008309AF">
      <w:pPr>
        <w:jc w:val="both"/>
        <w:rPr>
          <w:rFonts w:ascii="함초롬바탕" w:eastAsia="함초롬바탕" w:hAnsi="함초롬바탕" w:cs="함초롬바탕"/>
        </w:rPr>
      </w:pPr>
    </w:p>
    <w:p w14:paraId="5CF51179" w14:textId="77777777" w:rsidR="008B5863" w:rsidRDefault="008B5863" w:rsidP="008309AF">
      <w:pPr>
        <w:jc w:val="both"/>
        <w:rPr>
          <w:rFonts w:ascii="함초롬바탕" w:eastAsia="함초롬바탕" w:hAnsi="함초롬바탕" w:cs="함초롬바탕"/>
        </w:rPr>
      </w:pPr>
    </w:p>
    <w:p w14:paraId="11012D73" w14:textId="7A2E3526" w:rsidR="00207897" w:rsidRPr="004E4796" w:rsidRDefault="00207897" w:rsidP="008309AF">
      <w:pPr>
        <w:pStyle w:val="1"/>
        <w:jc w:val="both"/>
        <w:rPr>
          <w:rFonts w:ascii="함초롬바탕" w:eastAsia="함초롬바탕" w:hAnsi="함초롬바탕" w:cs="함초롬바탕"/>
        </w:rPr>
      </w:pPr>
      <w:r w:rsidRPr="004E4796">
        <w:rPr>
          <w:rFonts w:ascii="함초롬바탕" w:eastAsia="함초롬바탕" w:hAnsi="함초롬바탕" w:cs="함초롬바탕" w:hint="eastAsia"/>
        </w:rPr>
        <w:t xml:space="preserve">프로젝트 </w:t>
      </w:r>
      <w:r w:rsidR="001A30D0">
        <w:rPr>
          <w:rFonts w:ascii="함초롬바탕" w:eastAsia="함초롬바탕" w:hAnsi="함초롬바탕" w:cs="함초롬바탕" w:hint="eastAsia"/>
        </w:rPr>
        <w:t>세부사항</w:t>
      </w:r>
    </w:p>
    <w:p w14:paraId="63108632" w14:textId="77777777" w:rsidR="005761EF" w:rsidRDefault="005761EF" w:rsidP="005761E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주요기능은 다음과 같습니다.</w:t>
      </w:r>
    </w:p>
    <w:p w14:paraId="0BF9263A" w14:textId="77777777" w:rsidR="005761EF" w:rsidRDefault="005761EF" w:rsidP="005761EF">
      <w:pPr>
        <w:jc w:val="both"/>
        <w:rPr>
          <w:rFonts w:ascii="함초롬바탕" w:eastAsia="함초롬바탕" w:hAnsi="함초롬바탕" w:cs="함초롬바탕"/>
        </w:rPr>
      </w:pPr>
    </w:p>
    <w:p w14:paraId="703C2E6C" w14:textId="77777777" w:rsidR="005761EF" w:rsidRDefault="005761EF" w:rsidP="005761EF">
      <w:pPr>
        <w:jc w:val="both"/>
        <w:rPr>
          <w:rFonts w:ascii="함초롬바탕" w:eastAsia="함초롬바탕" w:hAnsi="함초롬바탕" w:cs="함초롬바탕"/>
        </w:rPr>
      </w:pPr>
      <w:r w:rsidRPr="00BE58CD">
        <w:rPr>
          <w:rFonts w:ascii="함초롬바탕" w:eastAsia="함초롬바탕" w:hAnsi="함초롬바탕" w:cs="함초롬바탕" w:hint="eastAsia"/>
        </w:rPr>
        <w:t>교사</w:t>
      </w:r>
      <w:r>
        <w:rPr>
          <w:rFonts w:ascii="함초롬바탕" w:eastAsia="함초롬바탕" w:hAnsi="함초롬바탕" w:cs="함초롬바탕" w:hint="eastAsia"/>
        </w:rPr>
        <w:t xml:space="preserve"> 서비스</w:t>
      </w:r>
    </w:p>
    <w:p w14:paraId="4FCDDDA5" w14:textId="77777777" w:rsidR="005761EF" w:rsidRPr="00B90D79" w:rsidRDefault="005761EF" w:rsidP="005761EF">
      <w:pPr>
        <w:pStyle w:val="af8"/>
        <w:numPr>
          <w:ilvl w:val="0"/>
          <w:numId w:val="61"/>
        </w:numPr>
        <w:ind w:leftChars="0"/>
        <w:jc w:val="both"/>
        <w:rPr>
          <w:rFonts w:ascii="함초롬바탕" w:eastAsia="함초롬바탕" w:hAnsi="함초롬바탕" w:cs="함초롬바탕"/>
        </w:rPr>
      </w:pPr>
      <w:r w:rsidRPr="00B90D79">
        <w:rPr>
          <w:rFonts w:ascii="함초롬바탕" w:eastAsia="함초롬바탕" w:hAnsi="함초롬바탕" w:cs="함초롬바탕" w:hint="eastAsia"/>
        </w:rPr>
        <w:t>영어 단어 시험 출제 보조 서비스</w:t>
      </w:r>
    </w:p>
    <w:p w14:paraId="27BCD8E3" w14:textId="77777777" w:rsidR="005761EF" w:rsidRDefault="005761EF" w:rsidP="005761EF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출제자는 4가지 유형에 대해 별도의 문서 작업 없이 간단하게 문제를 출제할 수 있습니다.</w:t>
      </w:r>
    </w:p>
    <w:p w14:paraId="12D93D0E" w14:textId="77777777" w:rsidR="005761EF" w:rsidRPr="00B90D79" w:rsidRDefault="005761EF" w:rsidP="005761EF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 w:rsidRPr="00B90D79">
        <w:rPr>
          <w:rFonts w:ascii="함초롬바탕" w:eastAsia="함초롬바탕" w:hAnsi="함초롬바탕" w:cs="함초롬바탕" w:hint="eastAsia"/>
        </w:rPr>
        <w:t>출제자는 대상 학생들의 나이와 수준을 입력하여,</w:t>
      </w:r>
      <w:r w:rsidRPr="00B90D79">
        <w:rPr>
          <w:rFonts w:ascii="함초롬바탕" w:eastAsia="함초롬바탕" w:hAnsi="함초롬바탕" w:cs="함초롬바탕"/>
        </w:rPr>
        <w:t xml:space="preserve"> </w:t>
      </w:r>
      <w:r w:rsidRPr="00B90D79">
        <w:rPr>
          <w:rFonts w:ascii="함초롬바탕" w:eastAsia="함초롬바탕" w:hAnsi="함초롬바탕" w:cs="함초롬바탕" w:hint="eastAsia"/>
        </w:rPr>
        <w:t xml:space="preserve">해당 학년 추천 영어 단어와 문제를 </w:t>
      </w:r>
      <w:proofErr w:type="spellStart"/>
      <w:r w:rsidRPr="00B90D79">
        <w:rPr>
          <w:rFonts w:ascii="함초롬바탕" w:eastAsia="함초롬바탕" w:hAnsi="함초롬바탕" w:cs="함초롬바탕" w:hint="eastAsia"/>
        </w:rPr>
        <w:t>추천받을</w:t>
      </w:r>
      <w:proofErr w:type="spellEnd"/>
      <w:r w:rsidRPr="00B90D79">
        <w:rPr>
          <w:rFonts w:ascii="함초롬바탕" w:eastAsia="함초롬바탕" w:hAnsi="함초롬바탕" w:cs="함초롬바탕" w:hint="eastAsia"/>
        </w:rPr>
        <w:t xml:space="preserve"> 수 있습니다.</w:t>
      </w:r>
    </w:p>
    <w:p w14:paraId="33080B97" w14:textId="77777777" w:rsidR="005761EF" w:rsidRPr="00B90D79" w:rsidRDefault="005761EF" w:rsidP="005761EF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 w:rsidRPr="00B90D79">
        <w:rPr>
          <w:rFonts w:ascii="함초롬바탕" w:eastAsia="함초롬바탕" w:hAnsi="함초롬바탕" w:cs="함초롬바탕" w:hint="eastAsia"/>
        </w:rPr>
        <w:t>출제자는 대상 학생들의 영어 교과서 종류를 입력하여,</w:t>
      </w:r>
      <w:r w:rsidRPr="00B90D79">
        <w:rPr>
          <w:rFonts w:ascii="함초롬바탕" w:eastAsia="함초롬바탕" w:hAnsi="함초롬바탕" w:cs="함초롬바탕"/>
        </w:rPr>
        <w:t xml:space="preserve"> </w:t>
      </w:r>
      <w:r w:rsidRPr="00B90D79">
        <w:rPr>
          <w:rFonts w:ascii="함초롬바탕" w:eastAsia="함초롬바탕" w:hAnsi="함초롬바탕" w:cs="함초롬바탕" w:hint="eastAsia"/>
        </w:rPr>
        <w:t xml:space="preserve">해당 시험 범위의 단어와 문제를 </w:t>
      </w:r>
      <w:proofErr w:type="spellStart"/>
      <w:r w:rsidRPr="00B90D79">
        <w:rPr>
          <w:rFonts w:ascii="함초롬바탕" w:eastAsia="함초롬바탕" w:hAnsi="함초롬바탕" w:cs="함초롬바탕" w:hint="eastAsia"/>
        </w:rPr>
        <w:t>추천받을</w:t>
      </w:r>
      <w:proofErr w:type="spellEnd"/>
      <w:r w:rsidRPr="00B90D79">
        <w:rPr>
          <w:rFonts w:ascii="함초롬바탕" w:eastAsia="함초롬바탕" w:hAnsi="함초롬바탕" w:cs="함초롬바탕" w:hint="eastAsia"/>
        </w:rPr>
        <w:t xml:space="preserve"> 수 있습니다.</w:t>
      </w:r>
    </w:p>
    <w:p w14:paraId="56B180F6" w14:textId="77777777" w:rsidR="005761EF" w:rsidRPr="00B90D79" w:rsidRDefault="005761EF" w:rsidP="005761EF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 w:rsidRPr="00B90D79">
        <w:rPr>
          <w:rFonts w:ascii="함초롬바탕" w:eastAsia="함초롬바탕" w:hAnsi="함초롬바탕" w:cs="함초롬바탕" w:hint="eastAsia"/>
        </w:rPr>
        <w:t>문제 선정이 끝나면,</w:t>
      </w:r>
      <w:r w:rsidRPr="00B90D79">
        <w:rPr>
          <w:rFonts w:ascii="함초롬바탕" w:eastAsia="함초롬바탕" w:hAnsi="함초롬바탕" w:cs="함초롬바탕"/>
        </w:rPr>
        <w:t xml:space="preserve"> </w:t>
      </w:r>
      <w:r w:rsidRPr="00B90D79">
        <w:rPr>
          <w:rFonts w:ascii="함초롬바탕" w:eastAsia="함초롬바탕" w:hAnsi="함초롬바탕" w:cs="함초롬바탕" w:hint="eastAsia"/>
        </w:rPr>
        <w:t>자동으로 시험지를 pdf</w:t>
      </w:r>
      <w:r w:rsidRPr="00B90D79">
        <w:rPr>
          <w:rFonts w:ascii="함초롬바탕" w:eastAsia="함초롬바탕" w:hAnsi="함초롬바탕" w:cs="함초롬바탕"/>
        </w:rPr>
        <w:t xml:space="preserve"> </w:t>
      </w:r>
      <w:r w:rsidRPr="00B90D79">
        <w:rPr>
          <w:rFonts w:ascii="함초롬바탕" w:eastAsia="함초롬바탕" w:hAnsi="함초롬바탕" w:cs="함초롬바탕" w:hint="eastAsia"/>
        </w:rPr>
        <w:t>파일로 생성하여 줍니다.</w:t>
      </w:r>
    </w:p>
    <w:p w14:paraId="72AD46CA" w14:textId="77777777" w:rsidR="005761EF" w:rsidRPr="00B90D79" w:rsidRDefault="005761EF" w:rsidP="005761EF">
      <w:pPr>
        <w:jc w:val="both"/>
        <w:rPr>
          <w:rFonts w:ascii="함초롬바탕" w:eastAsia="함초롬바탕" w:hAnsi="함초롬바탕" w:cs="함초롬바탕"/>
        </w:rPr>
      </w:pPr>
    </w:p>
    <w:p w14:paraId="7C81A306" w14:textId="77777777" w:rsidR="005761EF" w:rsidRPr="00B90D79" w:rsidRDefault="005761EF" w:rsidP="005761EF">
      <w:pPr>
        <w:pStyle w:val="af8"/>
        <w:numPr>
          <w:ilvl w:val="0"/>
          <w:numId w:val="61"/>
        </w:numPr>
        <w:ind w:leftChars="0"/>
        <w:jc w:val="both"/>
        <w:rPr>
          <w:rFonts w:ascii="함초롬바탕" w:eastAsia="함초롬바탕" w:hAnsi="함초롬바탕" w:cs="함초롬바탕"/>
        </w:rPr>
      </w:pPr>
      <w:r w:rsidRPr="00B90D79">
        <w:rPr>
          <w:rFonts w:ascii="함초롬바탕" w:eastAsia="함초롬바탕" w:hAnsi="함초롬바탕" w:cs="함초롬바탕" w:hint="eastAsia"/>
        </w:rPr>
        <w:t>영어 단어 시험 채점 서비스</w:t>
      </w:r>
    </w:p>
    <w:p w14:paraId="14580FE6" w14:textId="77777777" w:rsidR="005761EF" w:rsidRPr="00B90D79" w:rsidRDefault="005761EF" w:rsidP="005761EF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 w:rsidRPr="00B90D79">
        <w:rPr>
          <w:rFonts w:ascii="함초롬바탕" w:eastAsia="함초롬바탕" w:hAnsi="함초롬바탕" w:cs="함초롬바탕" w:hint="eastAsia"/>
        </w:rPr>
        <w:t>생성된 시험지에 수기로 작성된 답안을 스캔 혹은</w:t>
      </w:r>
      <w:r w:rsidRPr="00B90D79">
        <w:rPr>
          <w:rFonts w:ascii="함초롬바탕" w:eastAsia="함초롬바탕" w:hAnsi="함초롬바탕" w:cs="함초롬바탕"/>
        </w:rPr>
        <w:t xml:space="preserve"> </w:t>
      </w:r>
      <w:r w:rsidRPr="00B90D79">
        <w:rPr>
          <w:rFonts w:ascii="함초롬바탕" w:eastAsia="함초롬바탕" w:hAnsi="함초롬바탕" w:cs="함초롬바탕" w:hint="eastAsia"/>
        </w:rPr>
        <w:t>업로드하면 자동으로 채점합니다.</w:t>
      </w:r>
    </w:p>
    <w:p w14:paraId="1166A1A1" w14:textId="77777777" w:rsidR="005761EF" w:rsidRPr="00B90D79" w:rsidRDefault="005761EF" w:rsidP="005761EF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 w:rsidRPr="00B90D79">
        <w:rPr>
          <w:rFonts w:ascii="함초롬바탕" w:eastAsia="함초롬바탕" w:hAnsi="함초롬바탕" w:cs="함초롬바탕" w:hint="eastAsia"/>
        </w:rPr>
        <w:t>채점된 정보와,</w:t>
      </w:r>
      <w:r w:rsidRPr="00B90D79">
        <w:rPr>
          <w:rFonts w:ascii="함초롬바탕" w:eastAsia="함초롬바탕" w:hAnsi="함초롬바탕" w:cs="함초롬바탕"/>
        </w:rPr>
        <w:t xml:space="preserve"> </w:t>
      </w:r>
      <w:r w:rsidRPr="00B90D79">
        <w:rPr>
          <w:rFonts w:ascii="함초롬바탕" w:eastAsia="함초롬바탕" w:hAnsi="함초롬바탕" w:cs="함초롬바탕" w:hint="eastAsia"/>
        </w:rPr>
        <w:t>해당 시험의 통계는 채점해드림을 통해 학생들에게 개별 통보됩니다.</w:t>
      </w:r>
    </w:p>
    <w:p w14:paraId="2953645F" w14:textId="77777777" w:rsidR="005761EF" w:rsidRPr="00B90D79" w:rsidRDefault="005761EF" w:rsidP="005761EF">
      <w:pPr>
        <w:pStyle w:val="af8"/>
        <w:ind w:leftChars="0" w:left="720"/>
        <w:jc w:val="both"/>
        <w:rPr>
          <w:rFonts w:ascii="함초롬바탕" w:eastAsia="함초롬바탕" w:hAnsi="함초롬바탕" w:cs="함초롬바탕"/>
        </w:rPr>
      </w:pPr>
    </w:p>
    <w:p w14:paraId="7F3E63E7" w14:textId="77777777" w:rsidR="005761EF" w:rsidRDefault="005761EF" w:rsidP="005761EF">
      <w:pPr>
        <w:pStyle w:val="af8"/>
        <w:numPr>
          <w:ilvl w:val="0"/>
          <w:numId w:val="61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학생 관리 서비스</w:t>
      </w:r>
    </w:p>
    <w:p w14:paraId="178B9B7E" w14:textId="77777777" w:rsidR="005761EF" w:rsidRPr="00B90D79" w:rsidRDefault="005761EF" w:rsidP="005761EF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 w:rsidRPr="00B90D79">
        <w:rPr>
          <w:rFonts w:ascii="함초롬바탕" w:eastAsia="함초롬바탕" w:hAnsi="함초롬바탕" w:cs="함초롬바탕" w:hint="eastAsia"/>
        </w:rPr>
        <w:t>학생들을 그룹으로</w:t>
      </w:r>
      <w:r w:rsidRPr="00B90D79">
        <w:rPr>
          <w:rFonts w:ascii="함초롬바탕" w:eastAsia="함초롬바탕" w:hAnsi="함초롬바탕" w:cs="함초롬바탕"/>
        </w:rPr>
        <w:t xml:space="preserve"> </w:t>
      </w:r>
      <w:r w:rsidRPr="00B90D79">
        <w:rPr>
          <w:rFonts w:ascii="함초롬바탕" w:eastAsia="함초롬바탕" w:hAnsi="함초롬바탕" w:cs="함초롬바탕" w:hint="eastAsia"/>
        </w:rPr>
        <w:t>묶어,</w:t>
      </w:r>
      <w:r w:rsidRPr="00B90D79">
        <w:rPr>
          <w:rFonts w:ascii="함초롬바탕" w:eastAsia="함초롬바탕" w:hAnsi="함초롬바탕" w:cs="함초롬바탕"/>
        </w:rPr>
        <w:t xml:space="preserve"> </w:t>
      </w:r>
      <w:r w:rsidRPr="00B90D79">
        <w:rPr>
          <w:rFonts w:ascii="함초롬바탕" w:eastAsia="함초롬바탕" w:hAnsi="함초롬바탕" w:cs="함초롬바탕" w:hint="eastAsia"/>
        </w:rPr>
        <w:t xml:space="preserve">해당 시험 및 전달사항에 대해 관리를 용이하게 도와줍니다. </w:t>
      </w:r>
    </w:p>
    <w:p w14:paraId="61D8ECF0" w14:textId="77777777" w:rsidR="005761EF" w:rsidRPr="00B90D79" w:rsidRDefault="005761EF" w:rsidP="005761EF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 w:rsidRPr="00B90D79">
        <w:rPr>
          <w:rFonts w:ascii="함초롬바탕" w:eastAsia="함초롬바탕" w:hAnsi="함초롬바탕" w:cs="함초롬바탕" w:hint="eastAsia"/>
        </w:rPr>
        <w:lastRenderedPageBreak/>
        <w:t xml:space="preserve"> 해당 시험의 데이터를 종합하여 출제자에게 학습에 도움이 되는 통계를 제공합니다.</w:t>
      </w:r>
    </w:p>
    <w:p w14:paraId="5A06ADEB" w14:textId="77777777" w:rsidR="005761EF" w:rsidRPr="00B90D79" w:rsidRDefault="005761EF" w:rsidP="005761EF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 w:rsidRPr="00B90D79">
        <w:rPr>
          <w:rFonts w:ascii="함초롬바탕" w:eastAsia="함초롬바탕" w:hAnsi="함초롬바탕" w:cs="함초롬바탕" w:hint="eastAsia"/>
        </w:rPr>
        <w:t>각각의 학생들의 이전 시험 정보들을 저장하여 취약점,</w:t>
      </w:r>
      <w:r w:rsidRPr="00B90D79">
        <w:rPr>
          <w:rFonts w:ascii="함초롬바탕" w:eastAsia="함초롬바탕" w:hAnsi="함초롬바탕" w:cs="함초롬바탕"/>
        </w:rPr>
        <w:t xml:space="preserve"> </w:t>
      </w:r>
      <w:r w:rsidRPr="00B90D79">
        <w:rPr>
          <w:rFonts w:ascii="함초롬바탕" w:eastAsia="함초롬바탕" w:hAnsi="함초롬바탕" w:cs="함초롬바탕" w:hint="eastAsia"/>
        </w:rPr>
        <w:t>성취도 등의 자료를 제공합니다.</w:t>
      </w:r>
    </w:p>
    <w:p w14:paraId="4D4AFE71" w14:textId="77777777" w:rsidR="005761EF" w:rsidRPr="00B90D79" w:rsidRDefault="005761EF" w:rsidP="005761EF">
      <w:pPr>
        <w:jc w:val="both"/>
        <w:rPr>
          <w:rFonts w:ascii="함초롬바탕" w:eastAsia="함초롬바탕" w:hAnsi="함초롬바탕" w:cs="함초롬바탕"/>
        </w:rPr>
      </w:pPr>
    </w:p>
    <w:p w14:paraId="5110085F" w14:textId="77777777" w:rsidR="005761EF" w:rsidRDefault="005761EF" w:rsidP="005761EF">
      <w:pPr>
        <w:jc w:val="both"/>
        <w:rPr>
          <w:rFonts w:ascii="함초롬바탕" w:eastAsia="함초롬바탕" w:hAnsi="함초롬바탕" w:cs="함초롬바탕"/>
        </w:rPr>
      </w:pPr>
      <w:r w:rsidRPr="00BE58CD">
        <w:rPr>
          <w:rFonts w:ascii="함초롬바탕" w:eastAsia="함초롬바탕" w:hAnsi="함초롬바탕" w:cs="함초롬바탕" w:hint="eastAsia"/>
        </w:rPr>
        <w:t>학생</w:t>
      </w:r>
      <w:r>
        <w:rPr>
          <w:rFonts w:ascii="함초롬바탕" w:eastAsia="함초롬바탕" w:hAnsi="함초롬바탕" w:cs="함초롬바탕" w:hint="eastAsia"/>
        </w:rPr>
        <w:t xml:space="preserve"> 서비스</w:t>
      </w:r>
    </w:p>
    <w:p w14:paraId="6F1DFDC0" w14:textId="77777777" w:rsidR="005761EF" w:rsidRPr="00B90D79" w:rsidRDefault="005761EF" w:rsidP="005761EF">
      <w:pPr>
        <w:pStyle w:val="af8"/>
        <w:numPr>
          <w:ilvl w:val="0"/>
          <w:numId w:val="60"/>
        </w:numPr>
        <w:ind w:leftChars="0"/>
        <w:jc w:val="both"/>
        <w:rPr>
          <w:rFonts w:ascii="함초롬바탕" w:eastAsia="함초롬바탕" w:hAnsi="함초롬바탕" w:cs="함초롬바탕"/>
        </w:rPr>
      </w:pPr>
      <w:r w:rsidRPr="00B90D79">
        <w:rPr>
          <w:rFonts w:ascii="함초롬바탕" w:eastAsia="함초롬바탕" w:hAnsi="함초롬바탕" w:cs="함초롬바탕" w:hint="eastAsia"/>
        </w:rPr>
        <w:t>영어 단어 추천 서비스</w:t>
      </w:r>
    </w:p>
    <w:p w14:paraId="6C9C9566" w14:textId="77777777" w:rsidR="005761EF" w:rsidRDefault="005761EF" w:rsidP="005761EF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 w:rsidRPr="00B90D79">
        <w:rPr>
          <w:rFonts w:ascii="함초롬바탕" w:eastAsia="함초롬바탕" w:hAnsi="함초롬바탕" w:cs="함초롬바탕" w:hint="eastAsia"/>
        </w:rPr>
        <w:t xml:space="preserve">학생들은 채점해드림을 통해 </w:t>
      </w:r>
    </w:p>
    <w:p w14:paraId="4E1C6490" w14:textId="77777777" w:rsidR="005761EF" w:rsidRDefault="005761EF" w:rsidP="005761EF">
      <w:pPr>
        <w:pStyle w:val="af8"/>
        <w:numPr>
          <w:ilvl w:val="0"/>
          <w:numId w:val="60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데일리 테스트 서비스</w:t>
      </w:r>
    </w:p>
    <w:p w14:paraId="324AC18E" w14:textId="77777777" w:rsidR="005761EF" w:rsidRPr="00B90D79" w:rsidRDefault="005761EF" w:rsidP="005761EF">
      <w:pPr>
        <w:pStyle w:val="af8"/>
        <w:numPr>
          <w:ilvl w:val="0"/>
          <w:numId w:val="4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학생들은 학습 정도에 따른 데일리 테스트가 주어집니다.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해당 테스트를 진행함으로써 랭킹을 올릴 수 있습니다.</w:t>
      </w:r>
    </w:p>
    <w:p w14:paraId="78F024DF" w14:textId="77777777" w:rsidR="005761EF" w:rsidRDefault="005761EF" w:rsidP="005761EF">
      <w:pPr>
        <w:jc w:val="both"/>
        <w:rPr>
          <w:rFonts w:ascii="함초롬바탕" w:eastAsia="함초롬바탕" w:hAnsi="함초롬바탕" w:cs="함초롬바탕"/>
        </w:rPr>
      </w:pPr>
    </w:p>
    <w:p w14:paraId="78D0A26F" w14:textId="67D617C1" w:rsidR="003C10BD" w:rsidRPr="004E4796" w:rsidRDefault="003C10BD" w:rsidP="008309AF">
      <w:pPr>
        <w:pStyle w:val="1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사용자 시나리오</w:t>
      </w:r>
    </w:p>
    <w:p w14:paraId="43E51A9B" w14:textId="710D7268" w:rsidR="003C10BD" w:rsidRPr="003C10BD" w:rsidRDefault="003C10BD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ascii="함초롬바탕" w:eastAsia="함초롬바탕" w:hAnsi="함초롬바탕" w:cs="함초롬바탕"/>
        </w:rPr>
        <w:t xml:space="preserve">. </w:t>
      </w:r>
      <w:r w:rsidRPr="003C10BD">
        <w:rPr>
          <w:rFonts w:ascii="함초롬바탕" w:eastAsia="함초롬바탕" w:hAnsi="함초롬바탕" w:cs="함초롬바탕" w:hint="eastAsia"/>
        </w:rPr>
        <w:t>영어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학원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선생님은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매일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학생들의</w:t>
      </w:r>
      <w:r w:rsidRPr="003C10BD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3C10BD">
        <w:rPr>
          <w:rFonts w:ascii="함초롬바탕" w:eastAsia="함초롬바탕" w:hAnsi="함초롬바탕" w:cs="함초롬바탕" w:hint="eastAsia"/>
        </w:rPr>
        <w:t>영단어</w:t>
      </w:r>
      <w:proofErr w:type="spellEnd"/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암기를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확인하기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위해</w:t>
      </w:r>
      <w:r w:rsidRPr="003C10BD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3C10BD">
        <w:rPr>
          <w:rFonts w:ascii="함초롬바탕" w:eastAsia="함초롬바탕" w:hAnsi="함초롬바탕" w:cs="함초롬바탕" w:hint="eastAsia"/>
        </w:rPr>
        <w:t>영단어</w:t>
      </w:r>
      <w:proofErr w:type="spellEnd"/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시험을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="00AD240A">
        <w:rPr>
          <w:rFonts w:ascii="함초롬바탕" w:eastAsia="함초롬바탕" w:hAnsi="함초롬바탕" w:cs="함초롬바탕" w:hint="eastAsia"/>
        </w:rPr>
        <w:t>출제해야 한다</w:t>
      </w:r>
      <w:r w:rsidRPr="003C10BD">
        <w:rPr>
          <w:rFonts w:ascii="함초롬바탕" w:eastAsia="함초롬바탕" w:hAnsi="함초롬바탕" w:cs="함초롬바탕"/>
        </w:rPr>
        <w:t>.</w:t>
      </w:r>
    </w:p>
    <w:p w14:paraId="473A8CAB" w14:textId="20F6174C" w:rsidR="003C10BD" w:rsidRPr="003C10BD" w:rsidRDefault="003C10BD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2</w:t>
      </w:r>
      <w:r>
        <w:rPr>
          <w:rFonts w:ascii="함초롬바탕" w:eastAsia="함초롬바탕" w:hAnsi="함초롬바탕" w:cs="함초롬바탕"/>
        </w:rPr>
        <w:t xml:space="preserve">. </w:t>
      </w:r>
      <w:r w:rsidRPr="003C10BD">
        <w:rPr>
          <w:rFonts w:ascii="함초롬바탕" w:eastAsia="함초롬바탕" w:hAnsi="함초롬바탕" w:cs="함초롬바탕" w:hint="eastAsia"/>
        </w:rPr>
        <w:t>선생님은</w:t>
      </w:r>
      <w:r w:rsidR="00AD240A">
        <w:rPr>
          <w:rFonts w:ascii="함초롬바탕" w:eastAsia="함초롬바탕" w:hAnsi="함초롬바탕" w:cs="함초롬바탕" w:hint="eastAsia"/>
        </w:rPr>
        <w:t xml:space="preserve"> 채점해드림에 로그인한다.</w:t>
      </w:r>
    </w:p>
    <w:p w14:paraId="4619EB33" w14:textId="22B77955" w:rsidR="003C10BD" w:rsidRPr="003C10BD" w:rsidRDefault="003C10BD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3</w:t>
      </w:r>
      <w:r>
        <w:rPr>
          <w:rFonts w:ascii="함초롬바탕" w:eastAsia="함초롬바탕" w:hAnsi="함초롬바탕" w:cs="함초롬바탕"/>
        </w:rPr>
        <w:t xml:space="preserve">. </w:t>
      </w:r>
      <w:r w:rsidR="00AD240A">
        <w:rPr>
          <w:rFonts w:ascii="함초롬바탕" w:eastAsia="함초롬바탕" w:hAnsi="함초롬바탕" w:cs="함초롬바탕" w:hint="eastAsia"/>
        </w:rPr>
        <w:t>선생님은 해당 분반의 정보와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학생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명단을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입력하여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새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클래스를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생성한다</w:t>
      </w:r>
      <w:r w:rsidRPr="003C10BD">
        <w:rPr>
          <w:rFonts w:ascii="함초롬바탕" w:eastAsia="함초롬바탕" w:hAnsi="함초롬바탕" w:cs="함초롬바탕"/>
        </w:rPr>
        <w:t>.</w:t>
      </w:r>
    </w:p>
    <w:p w14:paraId="6B60CBFB" w14:textId="1B0E566E" w:rsidR="003C10BD" w:rsidRPr="003C10BD" w:rsidRDefault="003C10BD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4</w:t>
      </w:r>
      <w:r>
        <w:rPr>
          <w:rFonts w:ascii="함초롬바탕" w:eastAsia="함초롬바탕" w:hAnsi="함초롬바탕" w:cs="함초롬바탕"/>
        </w:rPr>
        <w:t xml:space="preserve">. </w:t>
      </w:r>
      <w:r w:rsidRPr="003C10BD">
        <w:rPr>
          <w:rFonts w:ascii="함초롬바탕" w:eastAsia="함초롬바탕" w:hAnsi="함초롬바탕" w:cs="함초롬바탕" w:hint="eastAsia"/>
        </w:rPr>
        <w:t>선생님은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채점해드림에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그날에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테스트해야</w:t>
      </w:r>
      <w:r w:rsidR="00AD240A">
        <w:rPr>
          <w:rFonts w:ascii="함초롬바탕" w:eastAsia="함초롬바탕" w:hAnsi="함초롬바탕" w:cs="함초롬바탕" w:hint="eastAsia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할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영단어를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="00AD240A">
        <w:rPr>
          <w:rFonts w:ascii="함초롬바탕" w:eastAsia="함초롬바탕" w:hAnsi="함초롬바탕" w:cs="함초롬바탕" w:hint="eastAsia"/>
        </w:rPr>
        <w:t>입력한다</w:t>
      </w:r>
      <w:r w:rsidRPr="003C10BD">
        <w:rPr>
          <w:rFonts w:ascii="함초롬바탕" w:eastAsia="함초롬바탕" w:hAnsi="함초롬바탕" w:cs="함초롬바탕"/>
        </w:rPr>
        <w:t>.</w:t>
      </w:r>
    </w:p>
    <w:p w14:paraId="6D96BF9A" w14:textId="127C6F27" w:rsidR="003C10BD" w:rsidRDefault="003C10BD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5</w:t>
      </w:r>
      <w:r>
        <w:rPr>
          <w:rFonts w:ascii="함초롬바탕" w:eastAsia="함초롬바탕" w:hAnsi="함초롬바탕" w:cs="함초롬바탕"/>
        </w:rPr>
        <w:t xml:space="preserve">. </w:t>
      </w:r>
      <w:r w:rsidRPr="003C10BD">
        <w:rPr>
          <w:rFonts w:ascii="함초롬바탕" w:eastAsia="함초롬바탕" w:hAnsi="함초롬바탕" w:cs="함초롬바탕" w:hint="eastAsia"/>
        </w:rPr>
        <w:t>채점해드림이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해당하는</w:t>
      </w:r>
      <w:r w:rsidRPr="003C10BD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3C10BD">
        <w:rPr>
          <w:rFonts w:ascii="함초롬바탕" w:eastAsia="함초롬바탕" w:hAnsi="함초롬바탕" w:cs="함초롬바탕" w:hint="eastAsia"/>
        </w:rPr>
        <w:t>영단어</w:t>
      </w:r>
      <w:proofErr w:type="spellEnd"/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시험지를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만들어주고</w:t>
      </w:r>
      <w:r w:rsidR="00AD240A">
        <w:rPr>
          <w:rFonts w:ascii="함초롬바탕" w:eastAsia="함초롬바탕" w:hAnsi="함초롬바탕" w:cs="함초롬바탕" w:hint="eastAsia"/>
        </w:rPr>
        <w:t xml:space="preserve"> 선생님은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출력하여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사용한다</w:t>
      </w:r>
      <w:r w:rsidRPr="003C10BD">
        <w:rPr>
          <w:rFonts w:ascii="함초롬바탕" w:eastAsia="함초롬바탕" w:hAnsi="함초롬바탕" w:cs="함초롬바탕"/>
        </w:rPr>
        <w:t>.</w:t>
      </w:r>
    </w:p>
    <w:p w14:paraId="4906607C" w14:textId="10168C29" w:rsidR="003C10BD" w:rsidRPr="003C10BD" w:rsidRDefault="003C10BD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6</w:t>
      </w:r>
      <w:r>
        <w:rPr>
          <w:rFonts w:ascii="함초롬바탕" w:eastAsia="함초롬바탕" w:hAnsi="함초롬바탕" w:cs="함초롬바탕"/>
        </w:rPr>
        <w:t xml:space="preserve">. </w:t>
      </w:r>
      <w:r w:rsidRPr="003C10BD">
        <w:rPr>
          <w:rFonts w:ascii="함초롬바탕" w:eastAsia="함초롬바탕" w:hAnsi="함초롬바탕" w:cs="함초롬바탕" w:hint="eastAsia"/>
        </w:rPr>
        <w:t>학생들은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시험지에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답안을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쓴다</w:t>
      </w:r>
      <w:r w:rsidRPr="003C10BD">
        <w:rPr>
          <w:rFonts w:ascii="함초롬바탕" w:eastAsia="함초롬바탕" w:hAnsi="함초롬바탕" w:cs="함초롬바탕"/>
        </w:rPr>
        <w:t>.</w:t>
      </w:r>
    </w:p>
    <w:p w14:paraId="37F7D2EC" w14:textId="3FC3CB99" w:rsidR="003C10BD" w:rsidRPr="003C10BD" w:rsidRDefault="003C10BD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7. </w:t>
      </w:r>
      <w:r w:rsidRPr="003C10BD">
        <w:rPr>
          <w:rFonts w:ascii="함초롬바탕" w:eastAsia="함초롬바탕" w:hAnsi="함초롬바탕" w:cs="함초롬바탕" w:hint="eastAsia"/>
        </w:rPr>
        <w:t>시험이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종료되면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선생님이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시험지를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걷는다</w:t>
      </w:r>
      <w:r w:rsidRPr="003C10BD">
        <w:rPr>
          <w:rFonts w:ascii="함초롬바탕" w:eastAsia="함초롬바탕" w:hAnsi="함초롬바탕" w:cs="함초롬바탕"/>
        </w:rPr>
        <w:t>.</w:t>
      </w:r>
    </w:p>
    <w:p w14:paraId="36A8B605" w14:textId="52747A69" w:rsidR="003C10BD" w:rsidRPr="003C10BD" w:rsidRDefault="003C10BD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8</w:t>
      </w:r>
      <w:r>
        <w:rPr>
          <w:rFonts w:ascii="함초롬바탕" w:eastAsia="함초롬바탕" w:hAnsi="함초롬바탕" w:cs="함초롬바탕"/>
        </w:rPr>
        <w:t xml:space="preserve">. </w:t>
      </w:r>
      <w:r w:rsidRPr="003C10BD">
        <w:rPr>
          <w:rFonts w:ascii="함초롬바탕" w:eastAsia="함초롬바탕" w:hAnsi="함초롬바탕" w:cs="함초롬바탕" w:hint="eastAsia"/>
        </w:rPr>
        <w:t>선생님은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학생들의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시험지를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스캔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혹은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촬영하여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채점해드림에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업로드한다</w:t>
      </w:r>
      <w:r w:rsidRPr="003C10BD">
        <w:rPr>
          <w:rFonts w:ascii="함초롬바탕" w:eastAsia="함초롬바탕" w:hAnsi="함초롬바탕" w:cs="함초롬바탕"/>
        </w:rPr>
        <w:t>.</w:t>
      </w:r>
    </w:p>
    <w:p w14:paraId="33E13964" w14:textId="65784255" w:rsidR="003C10BD" w:rsidRPr="003C10BD" w:rsidRDefault="003C10BD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9</w:t>
      </w:r>
      <w:r>
        <w:rPr>
          <w:rFonts w:ascii="함초롬바탕" w:eastAsia="함초롬바탕" w:hAnsi="함초롬바탕" w:cs="함초롬바탕"/>
        </w:rPr>
        <w:t xml:space="preserve">. </w:t>
      </w:r>
      <w:r w:rsidRPr="003C10BD">
        <w:rPr>
          <w:rFonts w:ascii="함초롬바탕" w:eastAsia="함초롬바탕" w:hAnsi="함초롬바탕" w:cs="함초롬바탕" w:hint="eastAsia"/>
        </w:rPr>
        <w:t>채점해드림이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시험지에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학생들의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답안을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추출하여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채점을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수행한다</w:t>
      </w:r>
      <w:r w:rsidRPr="003C10BD">
        <w:rPr>
          <w:rFonts w:ascii="함초롬바탕" w:eastAsia="함초롬바탕" w:hAnsi="함초롬바탕" w:cs="함초롬바탕"/>
        </w:rPr>
        <w:t>.</w:t>
      </w:r>
    </w:p>
    <w:p w14:paraId="1BE25BB5" w14:textId="4791F6B9" w:rsidR="003C10BD" w:rsidRPr="003C10BD" w:rsidRDefault="003C10BD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ascii="함초롬바탕" w:eastAsia="함초롬바탕" w:hAnsi="함초롬바탕" w:cs="함초롬바탕"/>
        </w:rPr>
        <w:t xml:space="preserve">0. </w:t>
      </w:r>
      <w:r w:rsidRPr="003C10BD">
        <w:rPr>
          <w:rFonts w:ascii="함초롬바탕" w:eastAsia="함초롬바탕" w:hAnsi="함초롬바탕" w:cs="함초롬바탕" w:hint="eastAsia"/>
        </w:rPr>
        <w:t>채점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결과를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통해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학생이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틀린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문제를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따로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분류해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주고</w:t>
      </w:r>
      <w:r w:rsidRPr="003C10BD">
        <w:rPr>
          <w:rFonts w:ascii="함초롬바탕" w:eastAsia="함초롬바탕" w:hAnsi="함초롬바탕" w:cs="함초롬바탕"/>
        </w:rPr>
        <w:t xml:space="preserve">, </w:t>
      </w:r>
      <w:r w:rsidRPr="003C10BD">
        <w:rPr>
          <w:rFonts w:ascii="함초롬바탕" w:eastAsia="함초롬바탕" w:hAnsi="함초롬바탕" w:cs="함초롬바탕" w:hint="eastAsia"/>
        </w:rPr>
        <w:t>학생들의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성적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통계를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계산한다</w:t>
      </w:r>
      <w:r w:rsidRPr="003C10BD">
        <w:rPr>
          <w:rFonts w:ascii="함초롬바탕" w:eastAsia="함초롬바탕" w:hAnsi="함초롬바탕" w:cs="함초롬바탕"/>
        </w:rPr>
        <w:t>.</w:t>
      </w:r>
      <w:r w:rsidR="00AD240A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/>
        </w:rPr>
        <w:t>(</w:t>
      </w:r>
      <w:r w:rsidRPr="003C10BD">
        <w:rPr>
          <w:rFonts w:ascii="함초롬바탕" w:eastAsia="함초롬바탕" w:hAnsi="함초롬바탕" w:cs="함초롬바탕" w:hint="eastAsia"/>
        </w:rPr>
        <w:t>학생들의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평균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점수</w:t>
      </w:r>
      <w:r w:rsidRPr="003C10BD">
        <w:rPr>
          <w:rFonts w:ascii="함초롬바탕" w:eastAsia="함초롬바탕" w:hAnsi="함초롬바탕" w:cs="함초롬바탕"/>
        </w:rPr>
        <w:t xml:space="preserve">, </w:t>
      </w:r>
      <w:r w:rsidRPr="003C10BD">
        <w:rPr>
          <w:rFonts w:ascii="함초롬바탕" w:eastAsia="함초롬바탕" w:hAnsi="함초롬바탕" w:cs="함초롬바탕" w:hint="eastAsia"/>
        </w:rPr>
        <w:t>편차</w:t>
      </w:r>
      <w:r w:rsidRPr="003C10BD">
        <w:rPr>
          <w:rFonts w:ascii="함초롬바탕" w:eastAsia="함초롬바탕" w:hAnsi="함초롬바탕" w:cs="함초롬바탕"/>
        </w:rPr>
        <w:t xml:space="preserve">, </w:t>
      </w:r>
      <w:r w:rsidRPr="003C10BD">
        <w:rPr>
          <w:rFonts w:ascii="함초롬바탕" w:eastAsia="함초롬바탕" w:hAnsi="함초롬바탕" w:cs="함초롬바탕" w:hint="eastAsia"/>
        </w:rPr>
        <w:t>높은</w:t>
      </w:r>
      <w:r w:rsidRPr="003C10BD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3C10BD">
        <w:rPr>
          <w:rFonts w:ascii="함초롬바탕" w:eastAsia="함초롬바탕" w:hAnsi="함초롬바탕" w:cs="함초롬바탕" w:hint="eastAsia"/>
        </w:rPr>
        <w:t>오답률을</w:t>
      </w:r>
      <w:proofErr w:type="spellEnd"/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보인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단어</w:t>
      </w:r>
      <w:r w:rsidRPr="003C10BD">
        <w:rPr>
          <w:rFonts w:ascii="함초롬바탕" w:eastAsia="함초롬바탕" w:hAnsi="함초롬바탕" w:cs="함초롬바탕"/>
        </w:rPr>
        <w:t xml:space="preserve"> </w:t>
      </w:r>
      <w:proofErr w:type="gramStart"/>
      <w:r w:rsidRPr="003C10BD">
        <w:rPr>
          <w:rFonts w:ascii="함초롬바탕" w:eastAsia="함초롬바탕" w:hAnsi="함초롬바탕" w:cs="함초롬바탕" w:hint="eastAsia"/>
        </w:rPr>
        <w:t>등</w:t>
      </w:r>
      <w:r w:rsidRPr="003C10BD">
        <w:rPr>
          <w:rFonts w:ascii="함초롬바탕" w:eastAsia="함초롬바탕" w:hAnsi="함초롬바탕" w:cs="함초롬바탕"/>
        </w:rPr>
        <w:t xml:space="preserve"> )</w:t>
      </w:r>
      <w:proofErr w:type="gramEnd"/>
    </w:p>
    <w:p w14:paraId="55E08324" w14:textId="023B90F5" w:rsidR="003C10BD" w:rsidRDefault="003C10BD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ascii="함초롬바탕" w:eastAsia="함초롬바탕" w:hAnsi="함초롬바탕" w:cs="함초롬바탕"/>
        </w:rPr>
        <w:t xml:space="preserve">1. </w:t>
      </w:r>
      <w:r w:rsidRPr="003C10BD">
        <w:rPr>
          <w:rFonts w:ascii="함초롬바탕" w:eastAsia="함초롬바탕" w:hAnsi="함초롬바탕" w:cs="함초롬바탕" w:hint="eastAsia"/>
        </w:rPr>
        <w:t>이후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틀린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문제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데이터에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따라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채점해드림이</w:t>
      </w:r>
      <w:r w:rsidRPr="003C10BD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3C10BD">
        <w:rPr>
          <w:rFonts w:ascii="함초롬바탕" w:eastAsia="함초롬바탕" w:hAnsi="함초롬바탕" w:cs="함초롬바탕" w:hint="eastAsia"/>
        </w:rPr>
        <w:t>영단어</w:t>
      </w:r>
      <w:proofErr w:type="spellEnd"/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시험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맞춤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출제를</w:t>
      </w:r>
      <w:r w:rsidRPr="003C10BD">
        <w:rPr>
          <w:rFonts w:ascii="함초롬바탕" w:eastAsia="함초롬바탕" w:hAnsi="함초롬바탕" w:cs="함초롬바탕"/>
        </w:rPr>
        <w:t xml:space="preserve"> </w:t>
      </w:r>
      <w:r w:rsidRPr="003C10BD">
        <w:rPr>
          <w:rFonts w:ascii="함초롬바탕" w:eastAsia="함초롬바탕" w:hAnsi="함초롬바탕" w:cs="함초롬바탕" w:hint="eastAsia"/>
        </w:rPr>
        <w:t>지원한다</w:t>
      </w:r>
      <w:r w:rsidRPr="003C10BD">
        <w:rPr>
          <w:rFonts w:ascii="함초롬바탕" w:eastAsia="함초롬바탕" w:hAnsi="함초롬바탕" w:cs="함초롬바탕"/>
        </w:rPr>
        <w:t>.</w:t>
      </w:r>
    </w:p>
    <w:p w14:paraId="10DA2BDB" w14:textId="77777777" w:rsidR="003C10BD" w:rsidRPr="003C10BD" w:rsidRDefault="003C10BD" w:rsidP="008309AF">
      <w:pPr>
        <w:jc w:val="both"/>
        <w:rPr>
          <w:rFonts w:ascii="함초롬바탕" w:eastAsia="함초롬바탕" w:hAnsi="함초롬바탕" w:cs="함초롬바탕"/>
        </w:rPr>
      </w:pPr>
    </w:p>
    <w:p w14:paraId="4F65E797" w14:textId="280A3FF3" w:rsidR="00750FA4" w:rsidRDefault="006D58E0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위</w:t>
      </w:r>
      <w:r w:rsidR="007D6DF8">
        <w:rPr>
          <w:rFonts w:ascii="함초롬바탕" w:eastAsia="함초롬바탕" w:hAnsi="함초롬바탕" w:cs="함초롬바탕" w:hint="eastAsia"/>
        </w:rPr>
        <w:t xml:space="preserve"> 과정을 수행하기 위해</w:t>
      </w:r>
      <w:r w:rsidR="00750FA4">
        <w:rPr>
          <w:rFonts w:ascii="함초롬바탕" w:eastAsia="함초롬바탕" w:hAnsi="함초롬바탕" w:cs="함초롬바탕" w:hint="eastAsia"/>
        </w:rPr>
        <w:t xml:space="preserve"> </w:t>
      </w:r>
      <w:r w:rsidR="007D6DF8">
        <w:rPr>
          <w:rFonts w:ascii="함초롬바탕" w:eastAsia="함초롬바탕" w:hAnsi="함초롬바탕" w:cs="함초롬바탕" w:hint="eastAsia"/>
        </w:rPr>
        <w:t>필요한 기능을 정리해 보았습니다.</w:t>
      </w:r>
    </w:p>
    <w:p w14:paraId="024EFE80" w14:textId="559B1BD7" w:rsidR="00750FA4" w:rsidRDefault="00750FA4" w:rsidP="008309AF">
      <w:pPr>
        <w:pStyle w:val="af8"/>
        <w:numPr>
          <w:ilvl w:val="0"/>
          <w:numId w:val="41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단어장 입력기능</w:t>
      </w:r>
    </w:p>
    <w:p w14:paraId="2CB5CBE9" w14:textId="19C6FBC3" w:rsidR="005761EF" w:rsidRDefault="005761EF" w:rsidP="008309AF">
      <w:pPr>
        <w:pStyle w:val="af8"/>
        <w:numPr>
          <w:ilvl w:val="0"/>
          <w:numId w:val="41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단어장 불러오기 기능</w:t>
      </w:r>
    </w:p>
    <w:p w14:paraId="1D66F2C5" w14:textId="2B824380" w:rsidR="005761EF" w:rsidRDefault="005761EF" w:rsidP="008309AF">
      <w:pPr>
        <w:pStyle w:val="af8"/>
        <w:numPr>
          <w:ilvl w:val="0"/>
          <w:numId w:val="41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시험 문제 형식 제공 기능</w:t>
      </w:r>
    </w:p>
    <w:p w14:paraId="144459D1" w14:textId="6FB6235C" w:rsidR="00750FA4" w:rsidRDefault="00750FA4" w:rsidP="008309AF">
      <w:pPr>
        <w:pStyle w:val="af8"/>
        <w:numPr>
          <w:ilvl w:val="0"/>
          <w:numId w:val="41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시험지 생성 및 내보내기 기능</w:t>
      </w:r>
    </w:p>
    <w:p w14:paraId="1BD5D8AA" w14:textId="3CB6737F" w:rsidR="00750FA4" w:rsidRDefault="00750FA4" w:rsidP="008309AF">
      <w:pPr>
        <w:pStyle w:val="af8"/>
        <w:numPr>
          <w:ilvl w:val="0"/>
          <w:numId w:val="42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단어장에 기반한 일반 출제</w:t>
      </w:r>
    </w:p>
    <w:p w14:paraId="5D068879" w14:textId="446086F8" w:rsidR="00750FA4" w:rsidRPr="00750FA4" w:rsidRDefault="00750FA4" w:rsidP="008309AF">
      <w:pPr>
        <w:pStyle w:val="af8"/>
        <w:numPr>
          <w:ilvl w:val="0"/>
          <w:numId w:val="42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학생 통계에 기반한 맞춤 출제</w:t>
      </w:r>
    </w:p>
    <w:p w14:paraId="35A5CD4B" w14:textId="14FB8CB6" w:rsidR="00750FA4" w:rsidRDefault="00750FA4" w:rsidP="008309AF">
      <w:pPr>
        <w:pStyle w:val="af8"/>
        <w:numPr>
          <w:ilvl w:val="0"/>
          <w:numId w:val="41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답안지 이미지 인식 기능</w:t>
      </w:r>
    </w:p>
    <w:p w14:paraId="0B1D1E29" w14:textId="1F8268ED" w:rsidR="00750FA4" w:rsidRDefault="00750FA4" w:rsidP="008309AF">
      <w:pPr>
        <w:pStyle w:val="af8"/>
        <w:numPr>
          <w:ilvl w:val="0"/>
          <w:numId w:val="41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채점 기능</w:t>
      </w:r>
    </w:p>
    <w:p w14:paraId="424CA16F" w14:textId="53950F0C" w:rsidR="003C10BD" w:rsidRDefault="003C10BD" w:rsidP="008309AF">
      <w:pPr>
        <w:pStyle w:val="af8"/>
        <w:numPr>
          <w:ilvl w:val="2"/>
          <w:numId w:val="41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(단어일 경우)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유의어 판별 기능</w:t>
      </w:r>
    </w:p>
    <w:p w14:paraId="5D166020" w14:textId="186F220B" w:rsidR="003C10BD" w:rsidRDefault="003C10BD" w:rsidP="008309AF">
      <w:pPr>
        <w:pStyle w:val="af8"/>
        <w:numPr>
          <w:ilvl w:val="2"/>
          <w:numId w:val="41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(문장일 경우</w:t>
      </w:r>
      <w:r>
        <w:rPr>
          <w:rFonts w:ascii="함초롬바탕" w:eastAsia="함초롬바탕" w:hAnsi="함초롬바탕" w:cs="함초롬바탕"/>
        </w:rPr>
        <w:t xml:space="preserve">) </w:t>
      </w:r>
      <w:r>
        <w:rPr>
          <w:rFonts w:ascii="함초롬바탕" w:eastAsia="함초롬바탕" w:hAnsi="함초롬바탕" w:cs="함초롬바탕" w:hint="eastAsia"/>
        </w:rPr>
        <w:t>의미 유사도 판별 기능</w:t>
      </w:r>
    </w:p>
    <w:p w14:paraId="2C01C608" w14:textId="60B87B51" w:rsidR="00750FA4" w:rsidRDefault="00750FA4" w:rsidP="008309AF">
      <w:pPr>
        <w:pStyle w:val="af8"/>
        <w:numPr>
          <w:ilvl w:val="0"/>
          <w:numId w:val="41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시험 결과 통계 제공 기능</w:t>
      </w:r>
    </w:p>
    <w:p w14:paraId="4F4E0B11" w14:textId="0B61BBC4" w:rsidR="005761EF" w:rsidRPr="005761EF" w:rsidRDefault="005761EF" w:rsidP="005761EF">
      <w:pPr>
        <w:pStyle w:val="af8"/>
        <w:numPr>
          <w:ilvl w:val="0"/>
          <w:numId w:val="41"/>
        </w:numPr>
        <w:ind w:leftChars="0"/>
        <w:jc w:val="both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데일리 테스트 제공 및 랭킹 기능</w:t>
      </w:r>
    </w:p>
    <w:p w14:paraId="5C2F3CA7" w14:textId="1BB18BA4" w:rsidR="001A30D0" w:rsidRDefault="0037296D" w:rsidP="008309AF">
      <w:pPr>
        <w:pStyle w:val="1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구현 계획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및 고려사항</w:t>
      </w:r>
    </w:p>
    <w:p w14:paraId="7615F454" w14:textId="69E97D7F" w:rsidR="00750FA4" w:rsidRDefault="00750FA4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이전 기획과 마찬가지로 사진 업로드가 필요하므로 모바일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 w:hint="eastAsia"/>
        </w:rPr>
        <w:t>컴퓨터 모두 사용가능한 웹으로 개발 예정입니다.</w:t>
      </w:r>
    </w:p>
    <w:p w14:paraId="1AAF34D2" w14:textId="0C13D942" w:rsidR="00AD240A" w:rsidRDefault="00697F63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영</w:t>
      </w:r>
      <w:r w:rsidR="00F97971">
        <w:rPr>
          <w:rFonts w:ascii="함초롬바탕" w:eastAsia="함초롬바탕" w:hAnsi="함초롬바탕" w:cs="함초롬바탕" w:hint="eastAsia"/>
        </w:rPr>
        <w:t xml:space="preserve">어 </w:t>
      </w:r>
      <w:r>
        <w:rPr>
          <w:rFonts w:ascii="함초롬바탕" w:eastAsia="함초롬바탕" w:hAnsi="함초롬바탕" w:cs="함초롬바탕" w:hint="eastAsia"/>
        </w:rPr>
        <w:t>단어 시험</w:t>
      </w:r>
      <w:r w:rsidR="00AD240A">
        <w:rPr>
          <w:rFonts w:ascii="함초롬바탕" w:eastAsia="함초롬바탕" w:hAnsi="함초롬바탕" w:cs="함초롬바탕" w:hint="eastAsia"/>
        </w:rPr>
        <w:t>은 크게 두가지로 진행됩니다.</w:t>
      </w:r>
    </w:p>
    <w:p w14:paraId="26038D60" w14:textId="5064440F" w:rsidR="00AD240A" w:rsidRDefault="00AD240A" w:rsidP="00AD240A">
      <w:pPr>
        <w:pStyle w:val="af8"/>
        <w:numPr>
          <w:ilvl w:val="0"/>
          <w:numId w:val="5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한국어 뜻이 제공되고,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영어 철자를 맞추어야 하는 문제</w:t>
      </w:r>
    </w:p>
    <w:p w14:paraId="2892171B" w14:textId="38AD8D8A" w:rsidR="0051587C" w:rsidRPr="0051587C" w:rsidRDefault="0051587C" w:rsidP="0051587C">
      <w:pPr>
        <w:ind w:left="80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영어 </w:t>
      </w:r>
      <w:r>
        <w:rPr>
          <w:rFonts w:ascii="함초롬바탕" w:eastAsia="함초롬바탕" w:hAnsi="함초롬바탕" w:cs="함초롬바탕"/>
        </w:rPr>
        <w:t>OCR</w:t>
      </w:r>
      <w:r>
        <w:rPr>
          <w:rFonts w:ascii="함초롬바탕" w:eastAsia="함초롬바탕" w:hAnsi="함초롬바탕" w:cs="함초롬바탕" w:hint="eastAsia"/>
        </w:rPr>
        <w:t>은 현재 많은 연구가 이루어졌으며,</w:t>
      </w:r>
      <w:r w:rsidR="001D4BB9">
        <w:rPr>
          <w:rFonts w:ascii="함초롬바탕" w:eastAsia="함초롬바탕" w:hAnsi="함초롬바탕" w:cs="함초롬바탕"/>
        </w:rPr>
        <w:t xml:space="preserve"> </w:t>
      </w:r>
      <w:r w:rsidR="001D4BB9">
        <w:rPr>
          <w:rFonts w:ascii="함초롬바탕" w:eastAsia="함초롬바탕" w:hAnsi="함초롬바탕" w:cs="함초롬바탕" w:hint="eastAsia"/>
        </w:rPr>
        <w:t xml:space="preserve">현재 </w:t>
      </w:r>
      <w:r w:rsidR="001D4BB9">
        <w:rPr>
          <w:rFonts w:ascii="함초롬바탕" w:eastAsia="함초롬바탕" w:hAnsi="함초롬바탕" w:cs="함초롬바탕"/>
        </w:rPr>
        <w:t>99.5</w:t>
      </w:r>
      <w:r w:rsidR="001D4BB9">
        <w:rPr>
          <w:rFonts w:ascii="함초롬바탕" w:eastAsia="함초롬바탕" w:hAnsi="함초롬바탕" w:cs="함초롬바탕" w:hint="eastAsia"/>
        </w:rPr>
        <w:t>%이상의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높은 정확도를 보이고 있습니다.</w:t>
      </w:r>
    </w:p>
    <w:p w14:paraId="28AFB7FA" w14:textId="0E39A601" w:rsidR="00AD240A" w:rsidRDefault="00AD240A" w:rsidP="00AD240A">
      <w:pPr>
        <w:pStyle w:val="af8"/>
        <w:numPr>
          <w:ilvl w:val="0"/>
          <w:numId w:val="56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영어 단어가 제공되고,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한국어 뜻을 맞추어야 하는 문제</w:t>
      </w:r>
    </w:p>
    <w:p w14:paraId="7F98B466" w14:textId="751BAC97" w:rsidR="00A65219" w:rsidRDefault="00A65219" w:rsidP="00A65219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한국어 뜻을 맞추는 문제는 다음과 같은 순서로 해결할 예정입니다.</w:t>
      </w:r>
    </w:p>
    <w:p w14:paraId="20FB31CC" w14:textId="591648F7" w:rsidR="00D87491" w:rsidRDefault="00D87491" w:rsidP="00A65219">
      <w:pPr>
        <w:pStyle w:val="af8"/>
        <w:numPr>
          <w:ilvl w:val="0"/>
          <w:numId w:val="59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Wordnet</w:t>
      </w:r>
      <w:r>
        <w:rPr>
          <w:rFonts w:ascii="함초롬바탕" w:eastAsia="함초롬바탕" w:hAnsi="함초롬바탕" w:cs="함초롬바탕" w:hint="eastAsia"/>
        </w:rPr>
        <w:t>을 이용하여 정답의 유의어를 찾습니다.</w:t>
      </w:r>
    </w:p>
    <w:p w14:paraId="64CD6A51" w14:textId="1BA4EBEA" w:rsidR="00A65219" w:rsidRDefault="00A65219" w:rsidP="00A65219">
      <w:pPr>
        <w:pStyle w:val="af8"/>
        <w:numPr>
          <w:ilvl w:val="0"/>
          <w:numId w:val="59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O</w:t>
      </w:r>
      <w:r>
        <w:rPr>
          <w:rFonts w:ascii="함초롬바탕" w:eastAsia="함초롬바탕" w:hAnsi="함초롬바탕" w:cs="함초롬바탕"/>
        </w:rPr>
        <w:t>CR</w:t>
      </w:r>
      <w:r>
        <w:rPr>
          <w:rFonts w:ascii="함초롬바탕" w:eastAsia="함초롬바탕" w:hAnsi="함초롬바탕" w:cs="함초롬바탕" w:hint="eastAsia"/>
        </w:rPr>
        <w:t>을 이용하여 한국어 단어를 읽습니다.</w:t>
      </w:r>
    </w:p>
    <w:p w14:paraId="56B27857" w14:textId="7C11C7DB" w:rsidR="00A65219" w:rsidRDefault="00A65219" w:rsidP="00A65219">
      <w:pPr>
        <w:pStyle w:val="af8"/>
        <w:numPr>
          <w:ilvl w:val="0"/>
          <w:numId w:val="59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해당 단어를 영어로 번역한 후</w:t>
      </w:r>
      <w:r>
        <w:rPr>
          <w:rFonts w:ascii="함초롬바탕" w:eastAsia="함초롬바탕" w:hAnsi="함초롬바탕" w:cs="함초롬바탕"/>
        </w:rPr>
        <w:t>,</w:t>
      </w:r>
      <w:r w:rsidR="00D87491">
        <w:rPr>
          <w:rFonts w:ascii="함초롬바탕" w:eastAsia="함초롬바탕" w:hAnsi="함초롬바탕" w:cs="함초롬바탕"/>
        </w:rPr>
        <w:t xml:space="preserve"> </w:t>
      </w:r>
      <w:r w:rsidR="00D87491">
        <w:rPr>
          <w:rFonts w:ascii="함초롬바탕" w:eastAsia="함초롬바탕" w:hAnsi="함초롬바탕" w:cs="함초롬바탕" w:hint="eastAsia"/>
        </w:rPr>
        <w:t>정답 단어와 유의어와 비교합니다.</w:t>
      </w:r>
    </w:p>
    <w:p w14:paraId="150AF706" w14:textId="3EC16115" w:rsidR="00D87491" w:rsidRDefault="00D87491" w:rsidP="00A65219">
      <w:pPr>
        <w:pStyle w:val="af8"/>
        <w:numPr>
          <w:ilvl w:val="0"/>
          <w:numId w:val="59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일치하는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단어가 있는 경우 정답을,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아닐 경우 오답을 반환합니다.</w:t>
      </w:r>
    </w:p>
    <w:p w14:paraId="38ADBF9A" w14:textId="77777777" w:rsidR="00D87491" w:rsidRPr="00D87491" w:rsidRDefault="00D87491" w:rsidP="00D87491">
      <w:pPr>
        <w:jc w:val="both"/>
        <w:rPr>
          <w:rFonts w:ascii="함초롬바탕" w:eastAsia="함초롬바탕" w:hAnsi="함초롬바탕" w:cs="함초롬바탕"/>
        </w:rPr>
      </w:pPr>
    </w:p>
    <w:p w14:paraId="2D3C4272" w14:textId="0DBF66BB" w:rsidR="0051587C" w:rsidRDefault="0073349F" w:rsidP="0051587C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한글 </w:t>
      </w:r>
      <w:r>
        <w:rPr>
          <w:rFonts w:ascii="함초롬바탕" w:eastAsia="함초롬바탕" w:hAnsi="함초롬바탕" w:cs="함초롬바탕"/>
        </w:rPr>
        <w:t>OCR</w:t>
      </w:r>
      <w:r>
        <w:rPr>
          <w:rFonts w:ascii="함초롬바탕" w:eastAsia="함초롬바탕" w:hAnsi="함초롬바탕" w:cs="함초롬바탕" w:hint="eastAsia"/>
        </w:rPr>
        <w:t>의 경우 다른 언어들에 비해 정확도가 떨어지는 편입니다.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이는 한 음운이 한 글자로 되어있어 구조가 단순하고 알파벳 </w:t>
      </w:r>
      <w:r>
        <w:rPr>
          <w:rFonts w:ascii="함초롬바탕" w:eastAsia="함초롬바탕" w:hAnsi="함초롬바탕" w:cs="함초롬바탕"/>
        </w:rPr>
        <w:t>26</w:t>
      </w:r>
      <w:r>
        <w:rPr>
          <w:rFonts w:ascii="함초롬바탕" w:eastAsia="함초롬바탕" w:hAnsi="함초롬바탕" w:cs="함초롬바탕" w:hint="eastAsia"/>
        </w:rPr>
        <w:t>자 만을 인식하면 되는 영어와 비교하면,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초성</w:t>
      </w:r>
      <w:r>
        <w:rPr>
          <w:rFonts w:ascii="함초롬바탕" w:eastAsia="함초롬바탕" w:hAnsi="함초롬바탕" w:cs="함초롬바탕"/>
        </w:rPr>
        <w:t>-</w:t>
      </w:r>
      <w:r>
        <w:rPr>
          <w:rFonts w:ascii="함초롬바탕" w:eastAsia="함초롬바탕" w:hAnsi="함초롬바탕" w:cs="함초롬바탕" w:hint="eastAsia"/>
        </w:rPr>
        <w:t xml:space="preserve">중성-종성으로 이루어진 한글은 조합의 가짓수가 </w:t>
      </w:r>
      <w:r>
        <w:rPr>
          <w:rFonts w:ascii="함초롬바탕" w:eastAsia="함초롬바탕" w:hAnsi="함초롬바탕" w:cs="함초롬바탕"/>
        </w:rPr>
        <w:t>11,172</w:t>
      </w:r>
      <w:r>
        <w:rPr>
          <w:rFonts w:ascii="함초롬바탕" w:eastAsia="함초롬바탕" w:hAnsi="함초롬바탕" w:cs="함초롬바탕" w:hint="eastAsia"/>
        </w:rPr>
        <w:t>나 되기 때문입니다.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이중 자주 사용되는 글자만 추려도 </w:t>
      </w:r>
      <w:r>
        <w:rPr>
          <w:rFonts w:ascii="함초롬바탕" w:eastAsia="함초롬바탕" w:hAnsi="함초롬바탕" w:cs="함초롬바탕"/>
        </w:rPr>
        <w:t>2350</w:t>
      </w:r>
      <w:r>
        <w:rPr>
          <w:rFonts w:ascii="함초롬바탕" w:eastAsia="함초롬바탕" w:hAnsi="함초롬바탕" w:cs="함초롬바탕" w:hint="eastAsia"/>
        </w:rPr>
        <w:t>개(</w:t>
      </w:r>
      <w:r>
        <w:rPr>
          <w:rFonts w:ascii="함초롬바탕" w:eastAsia="함초롬바탕" w:hAnsi="함초롬바탕" w:cs="함초롬바탕"/>
        </w:rPr>
        <w:t>EUC-KR)</w:t>
      </w:r>
      <w:r>
        <w:rPr>
          <w:rFonts w:ascii="함초롬바탕" w:eastAsia="함초롬바탕" w:hAnsi="함초롬바탕" w:cs="함초롬바탕" w:hint="eastAsia"/>
        </w:rPr>
        <w:t>로 매우 많은 양입니다.</w:t>
      </w:r>
      <w:r w:rsidR="00393268">
        <w:rPr>
          <w:rFonts w:ascii="함초롬바탕" w:eastAsia="함초롬바탕" w:hAnsi="함초롬바탕" w:cs="함초롬바탕"/>
        </w:rPr>
        <w:t xml:space="preserve"> </w:t>
      </w:r>
      <w:r w:rsidR="00393268">
        <w:rPr>
          <w:rFonts w:ascii="함초롬바탕" w:eastAsia="함초롬바탕" w:hAnsi="함초롬바탕" w:cs="함초롬바탕" w:hint="eastAsia"/>
        </w:rPr>
        <w:t xml:space="preserve">현재 상용화 된 프로그램인 </w:t>
      </w:r>
      <w:r w:rsidR="00393268">
        <w:rPr>
          <w:rFonts w:ascii="함초롬바탕" w:eastAsia="함초롬바탕" w:hAnsi="함초롬바탕" w:cs="함초롬바탕"/>
        </w:rPr>
        <w:t>ABBYY</w:t>
      </w:r>
      <w:r w:rsidR="00393268">
        <w:rPr>
          <w:rFonts w:ascii="함초롬바탕" w:eastAsia="함초롬바탕" w:hAnsi="함초롬바탕" w:cs="함초롬바탕" w:hint="eastAsia"/>
        </w:rPr>
        <w:t>사의 O</w:t>
      </w:r>
      <w:r w:rsidR="00393268">
        <w:rPr>
          <w:rFonts w:ascii="함초롬바탕" w:eastAsia="함초롬바탕" w:hAnsi="함초롬바탕" w:cs="함초롬바탕"/>
        </w:rPr>
        <w:t>CR</w:t>
      </w:r>
      <w:r w:rsidR="00393268">
        <w:rPr>
          <w:rFonts w:ascii="함초롬바탕" w:eastAsia="함초롬바탕" w:hAnsi="함초롬바탕" w:cs="함초롬바탕" w:hint="eastAsia"/>
        </w:rPr>
        <w:t xml:space="preserve">의 한글 인식률은 </w:t>
      </w:r>
      <w:r w:rsidR="00393268">
        <w:rPr>
          <w:rFonts w:ascii="함초롬바탕" w:eastAsia="함초롬바탕" w:hAnsi="함초롬바탕" w:cs="함초롬바탕"/>
        </w:rPr>
        <w:t>98</w:t>
      </w:r>
      <w:r w:rsidR="00393268">
        <w:rPr>
          <w:rFonts w:ascii="함초롬바탕" w:eastAsia="함초롬바탕" w:hAnsi="함초롬바탕" w:cs="함초롬바탕" w:hint="eastAsia"/>
        </w:rPr>
        <w:t>%로 소개되고 있으며,</w:t>
      </w:r>
      <w:r w:rsidR="00393268">
        <w:rPr>
          <w:rFonts w:ascii="함초롬바탕" w:eastAsia="함초롬바탕" w:hAnsi="함초롬바탕" w:cs="함초롬바탕"/>
        </w:rPr>
        <w:t xml:space="preserve"> 2018</w:t>
      </w:r>
      <w:r w:rsidR="00393268">
        <w:rPr>
          <w:rFonts w:ascii="함초롬바탕" w:eastAsia="함초롬바탕" w:hAnsi="함초롬바탕" w:cs="함초롬바탕" w:hint="eastAsia"/>
        </w:rPr>
        <w:t xml:space="preserve">년 논문에 따르면 </w:t>
      </w:r>
      <w:r w:rsidR="00393268">
        <w:rPr>
          <w:rFonts w:ascii="함초롬바탕" w:eastAsia="함초롬바탕" w:hAnsi="함초롬바탕" w:cs="함초롬바탕"/>
        </w:rPr>
        <w:t>98.56%</w:t>
      </w:r>
      <w:r w:rsidR="00393268">
        <w:rPr>
          <w:rFonts w:ascii="함초롬바탕" w:eastAsia="함초롬바탕" w:hAnsi="함초롬바탕" w:cs="함초롬바탕" w:hint="eastAsia"/>
        </w:rPr>
        <w:t>까지 증가하였다고 발표되었습니다.</w:t>
      </w:r>
      <w:r w:rsidR="00393268">
        <w:rPr>
          <w:rFonts w:ascii="함초롬바탕" w:eastAsia="함초롬바탕" w:hAnsi="함초롬바탕" w:cs="함초롬바탕"/>
        </w:rPr>
        <w:t xml:space="preserve"> </w:t>
      </w:r>
      <w:proofErr w:type="spellStart"/>
      <w:r w:rsidR="00393268">
        <w:rPr>
          <w:rFonts w:ascii="함초롬바탕" w:eastAsia="함초롬바탕" w:hAnsi="함초롬바탕" w:cs="함초롬바탕" w:hint="eastAsia"/>
        </w:rPr>
        <w:t>G</w:t>
      </w:r>
      <w:r w:rsidR="00393268">
        <w:rPr>
          <w:rFonts w:ascii="함초롬바탕" w:eastAsia="함초롬바탕" w:hAnsi="함초롬바탕" w:cs="함초롬바탕"/>
        </w:rPr>
        <w:t>ithub</w:t>
      </w:r>
      <w:proofErr w:type="spellEnd"/>
      <w:r w:rsidR="00393268">
        <w:rPr>
          <w:rFonts w:ascii="함초롬바탕" w:eastAsia="함초롬바탕" w:hAnsi="함초롬바탕" w:cs="함초롬바탕" w:hint="eastAsia"/>
        </w:rPr>
        <w:t>의 다른 프로젝트들</w:t>
      </w:r>
      <w:r w:rsidR="00A65219">
        <w:rPr>
          <w:rFonts w:ascii="함초롬바탕" w:eastAsia="함초롬바탕" w:hAnsi="함초롬바탕" w:cs="함초롬바탕" w:hint="eastAsia"/>
        </w:rPr>
        <w:t xml:space="preserve">은 </w:t>
      </w:r>
      <w:r w:rsidR="00393268">
        <w:rPr>
          <w:rFonts w:ascii="함초롬바탕" w:eastAsia="함초롬바탕" w:hAnsi="함초롬바탕" w:cs="함초롬바탕"/>
        </w:rPr>
        <w:t>95%</w:t>
      </w:r>
      <w:r w:rsidR="00A65219">
        <w:rPr>
          <w:rFonts w:ascii="함초롬바탕" w:eastAsia="함초롬바탕" w:hAnsi="함초롬바탕" w:cs="함초롬바탕" w:hint="eastAsia"/>
        </w:rPr>
        <w:t xml:space="preserve"> 이상</w:t>
      </w:r>
      <w:r w:rsidR="00393268">
        <w:rPr>
          <w:rFonts w:ascii="함초롬바탕" w:eastAsia="함초롬바탕" w:hAnsi="함초롬바탕" w:cs="함초롬바탕" w:hint="eastAsia"/>
        </w:rPr>
        <w:t xml:space="preserve">의 정확도를 </w:t>
      </w:r>
      <w:r w:rsidR="00A65219">
        <w:rPr>
          <w:rFonts w:ascii="함초롬바탕" w:eastAsia="함초롬바탕" w:hAnsi="함초롬바탕" w:cs="함초롬바탕" w:hint="eastAsia"/>
        </w:rPr>
        <w:t>가지고 있습니다.</w:t>
      </w:r>
      <w:r w:rsidR="00A65219">
        <w:rPr>
          <w:rFonts w:ascii="함초롬바탕" w:eastAsia="함초롬바탕" w:hAnsi="함초롬바탕" w:cs="함초롬바탕"/>
        </w:rPr>
        <w:t xml:space="preserve"> </w:t>
      </w:r>
    </w:p>
    <w:p w14:paraId="3A2EDF15" w14:textId="77777777" w:rsidR="00A65219" w:rsidRDefault="00A65219" w:rsidP="0051587C">
      <w:pPr>
        <w:jc w:val="both"/>
        <w:rPr>
          <w:rFonts w:ascii="함초롬바탕" w:eastAsia="함초롬바탕" w:hAnsi="함초롬바탕" w:cs="함초롬바탕"/>
        </w:rPr>
      </w:pPr>
    </w:p>
    <w:p w14:paraId="7A68EE3D" w14:textId="77777777" w:rsidR="00A65219" w:rsidRDefault="00A65219" w:rsidP="0051587C">
      <w:pPr>
        <w:jc w:val="both"/>
        <w:rPr>
          <w:rFonts w:ascii="함초롬바탕" w:eastAsia="함초롬바탕" w:hAnsi="함초롬바탕" w:cs="함초롬바탕"/>
        </w:rPr>
      </w:pPr>
    </w:p>
    <w:p w14:paraId="37CB066B" w14:textId="5AD39FE7" w:rsidR="00A65219" w:rsidRDefault="00A65219" w:rsidP="00A65219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한국어에는 각 글자마다 비슷하게 생긴 글자들이 </w:t>
      </w:r>
      <w:proofErr w:type="gramStart"/>
      <w:r>
        <w:rPr>
          <w:rFonts w:ascii="함초롬바탕" w:eastAsia="함초롬바탕" w:hAnsi="함초롬바탕" w:cs="함초롬바탕" w:hint="eastAsia"/>
        </w:rPr>
        <w:t>있습니다.</w:t>
      </w:r>
      <w:r>
        <w:rPr>
          <w:rFonts w:ascii="함초롬바탕" w:eastAsia="함초롬바탕" w:hAnsi="함초롬바탕" w:cs="함초롬바탕"/>
        </w:rPr>
        <w:t>(</w:t>
      </w:r>
      <w:proofErr w:type="gramEnd"/>
      <w:r>
        <w:rPr>
          <w:rFonts w:ascii="함초롬바탕" w:eastAsia="함초롬바탕" w:hAnsi="함초롬바탕" w:cs="함초롬바탕" w:hint="eastAsia"/>
        </w:rPr>
        <w:t>e</w:t>
      </w:r>
      <w:r>
        <w:rPr>
          <w:rFonts w:ascii="함초롬바탕" w:eastAsia="함초롬바탕" w:hAnsi="함초롬바탕" w:cs="함초롬바탕"/>
        </w:rPr>
        <w:t xml:space="preserve">x. </w:t>
      </w:r>
      <w:r>
        <w:rPr>
          <w:rFonts w:ascii="함초롬바탕" w:eastAsia="함초롬바탕" w:hAnsi="함초롬바탕" w:cs="함초롬바탕" w:hint="eastAsia"/>
        </w:rPr>
        <w:t>관,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판)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이러한 글자들로 인해 정확도가 떨어지게 됩니다.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한국어 뜻을 맞추는 문제의 핵심은 한국어의 맞춤법 또는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한국어의 철자가 아닙니다.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 점을 이용하여 채점하는 것에 있어서는 위의 연구 이상의 정확도를 </w:t>
      </w:r>
    </w:p>
    <w:p w14:paraId="27306DB5" w14:textId="4D52D218" w:rsidR="00D87491" w:rsidRDefault="00A65219" w:rsidP="00A65219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방법은 다음과 같습니다.</w:t>
      </w:r>
    </w:p>
    <w:p w14:paraId="10A18577" w14:textId="5A3BADFD" w:rsidR="00D87491" w:rsidRPr="00D87491" w:rsidRDefault="00D87491" w:rsidP="00D87491">
      <w:pPr>
        <w:pStyle w:val="af8"/>
        <w:numPr>
          <w:ilvl w:val="0"/>
          <w:numId w:val="58"/>
        </w:numPr>
        <w:ind w:leftChars="0"/>
        <w:jc w:val="both"/>
        <w:rPr>
          <w:rFonts w:ascii="함초롬바탕" w:eastAsia="함초롬바탕" w:hAnsi="함초롬바탕" w:cs="함초롬바탕"/>
        </w:rPr>
      </w:pPr>
      <w:r w:rsidRPr="00D87491">
        <w:rPr>
          <w:rFonts w:ascii="함초롬바탕" w:eastAsia="함초롬바탕" w:hAnsi="함초롬바탕" w:cs="함초롬바탕" w:hint="eastAsia"/>
        </w:rPr>
        <w:t xml:space="preserve">한국어 글자들을 </w:t>
      </w:r>
      <w:r>
        <w:rPr>
          <w:rFonts w:ascii="함초롬바탕" w:eastAsia="함초롬바탕" w:hAnsi="함초롬바탕" w:cs="함초롬바탕" w:hint="eastAsia"/>
        </w:rPr>
        <w:t xml:space="preserve">모양을 기준으로 </w:t>
      </w:r>
      <w:r w:rsidRPr="00D87491">
        <w:rPr>
          <w:rFonts w:ascii="함초롬바탕" w:eastAsia="함초롬바탕" w:hAnsi="함초롬바탕" w:cs="함초롬바탕" w:hint="eastAsia"/>
        </w:rPr>
        <w:t>벡터 공간에 나열</w:t>
      </w:r>
      <w:r>
        <w:rPr>
          <w:rFonts w:ascii="함초롬바탕" w:eastAsia="함초롬바탕" w:hAnsi="함초롬바탕" w:cs="함초롬바탕" w:hint="eastAsia"/>
        </w:rPr>
        <w:t>합니다.</w:t>
      </w:r>
    </w:p>
    <w:p w14:paraId="65C8A0F5" w14:textId="7C08131F" w:rsidR="00A65219" w:rsidRDefault="00D87491" w:rsidP="00A65219">
      <w:pPr>
        <w:pStyle w:val="af8"/>
        <w:numPr>
          <w:ilvl w:val="0"/>
          <w:numId w:val="58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위의 </w:t>
      </w:r>
      <w:r>
        <w:rPr>
          <w:rFonts w:ascii="함초롬바탕" w:eastAsia="함초롬바탕" w:hAnsi="함초롬바탕" w:cs="함초롬바탕"/>
        </w:rPr>
        <w:t>4</w:t>
      </w:r>
      <w:r>
        <w:rPr>
          <w:rFonts w:ascii="함초롬바탕" w:eastAsia="함초롬바탕" w:hAnsi="함초롬바탕" w:cs="함초롬바탕" w:hint="eastAsia"/>
        </w:rPr>
        <w:t>단계를 거쳤을 때 오답이 나왔다면,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벡터 좌표 상 가까운 글자로 변환 후 위의 </w:t>
      </w:r>
      <w:r>
        <w:rPr>
          <w:rFonts w:ascii="함초롬바탕" w:eastAsia="함초롬바탕" w:hAnsi="함초롬바탕" w:cs="함초롬바탕"/>
        </w:rPr>
        <w:t>3,4</w:t>
      </w:r>
      <w:r>
        <w:rPr>
          <w:rFonts w:ascii="함초롬바탕" w:eastAsia="함초롬바탕" w:hAnsi="함초롬바탕" w:cs="함초롬바탕" w:hint="eastAsia"/>
        </w:rPr>
        <w:t>번 단계를 다시 진행합니다.</w:t>
      </w:r>
    </w:p>
    <w:p w14:paraId="12415B8D" w14:textId="492DC645" w:rsidR="00D87491" w:rsidRPr="00A65219" w:rsidRDefault="00D87491" w:rsidP="00A65219">
      <w:pPr>
        <w:pStyle w:val="af8"/>
        <w:numPr>
          <w:ilvl w:val="0"/>
          <w:numId w:val="58"/>
        </w:numPr>
        <w:ind w:leftChars="0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벡터 좌표상 거리가 일정 거리 이하인 문자들에 대해서 반복합니다.</w:t>
      </w:r>
    </w:p>
    <w:p w14:paraId="4BC8B459" w14:textId="0064EE10" w:rsidR="00750FA4" w:rsidRPr="0051587C" w:rsidRDefault="00750FA4" w:rsidP="0051587C">
      <w:pPr>
        <w:jc w:val="both"/>
        <w:rPr>
          <w:rFonts w:ascii="함초롬바탕" w:eastAsia="함초롬바탕" w:hAnsi="함초롬바탕" w:cs="함초롬바탕"/>
        </w:rPr>
      </w:pPr>
    </w:p>
    <w:p w14:paraId="229C8B67" w14:textId="5933E57F" w:rsidR="00671F0F" w:rsidRDefault="00671F0F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영단어</w:t>
      </w:r>
      <w:r w:rsidR="00724219">
        <w:rPr>
          <w:rFonts w:ascii="함초롬바탕" w:eastAsia="함초롬바탕" w:hAnsi="함초롬바탕" w:cs="함초롬바탕" w:hint="eastAsia"/>
        </w:rPr>
        <w:t>의</w:t>
      </w:r>
      <w:r>
        <w:rPr>
          <w:rFonts w:ascii="함초롬바탕" w:eastAsia="함초롬바탕" w:hAnsi="함초롬바탕" w:cs="함초롬바탕" w:hint="eastAsia"/>
        </w:rPr>
        <w:t xml:space="preserve"> 뜻을 </w:t>
      </w:r>
      <w:r w:rsidR="00724219">
        <w:rPr>
          <w:rFonts w:ascii="함초롬바탕" w:eastAsia="함초롬바탕" w:hAnsi="함초롬바탕" w:cs="함초롬바탕" w:hint="eastAsia"/>
        </w:rPr>
        <w:t xml:space="preserve">학생이 </w:t>
      </w:r>
      <w:r w:rsidR="00BE70A5">
        <w:rPr>
          <w:rFonts w:ascii="함초롬바탕" w:eastAsia="함초롬바탕" w:hAnsi="함초롬바탕" w:cs="함초롬바탕" w:hint="eastAsia"/>
        </w:rPr>
        <w:t>수기</w:t>
      </w:r>
      <w:r w:rsidR="00724219">
        <w:rPr>
          <w:rFonts w:ascii="함초롬바탕" w:eastAsia="함초롬바탕" w:hAnsi="함초롬바탕" w:cs="함초롬바탕" w:hint="eastAsia"/>
        </w:rPr>
        <w:t>로 작성하는</w:t>
      </w:r>
      <w:r w:rsidR="00BE70A5">
        <w:rPr>
          <w:rFonts w:ascii="함초롬바탕" w:eastAsia="함초롬바탕" w:hAnsi="함초롬바탕" w:cs="함초롬바탕" w:hint="eastAsia"/>
        </w:rPr>
        <w:t xml:space="preserve"> 경우 </w:t>
      </w:r>
      <w:r w:rsidR="00D43D16">
        <w:rPr>
          <w:rFonts w:ascii="함초롬바탕" w:eastAsia="함초롬바탕" w:hAnsi="함초롬바탕" w:cs="함초롬바탕" w:hint="eastAsia"/>
        </w:rPr>
        <w:t xml:space="preserve">정답을 </w:t>
      </w:r>
      <w:r>
        <w:rPr>
          <w:rFonts w:ascii="함초롬바탕" w:eastAsia="함초롬바탕" w:hAnsi="함초롬바탕" w:cs="함초롬바탕" w:hint="eastAsia"/>
        </w:rPr>
        <w:t>여러가지 방식으로 쓸 수 있다는 문제점이 있었습니다.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예를 들어 t</w:t>
      </w:r>
      <w:r>
        <w:rPr>
          <w:rFonts w:ascii="함초롬바탕" w:eastAsia="함초롬바탕" w:hAnsi="함초롬바탕" w:cs="함초롬바탕"/>
        </w:rPr>
        <w:t>ake an ex</w:t>
      </w:r>
      <w:r w:rsidR="00BE70A5">
        <w:rPr>
          <w:rFonts w:ascii="함초롬바탕" w:eastAsia="함초롬바탕" w:hAnsi="함초롬바탕" w:cs="함초롬바탕" w:hint="eastAsia"/>
        </w:rPr>
        <w:t>a</w:t>
      </w:r>
      <w:r w:rsidR="00BE70A5">
        <w:rPr>
          <w:rFonts w:ascii="함초롬바탕" w:eastAsia="함초롬바탕" w:hAnsi="함초롬바탕" w:cs="함초롬바탕"/>
        </w:rPr>
        <w:t>m</w:t>
      </w:r>
      <w:r w:rsidR="00BE70A5">
        <w:rPr>
          <w:rFonts w:ascii="함초롬바탕" w:eastAsia="함초롬바탕" w:hAnsi="함초롬바탕" w:cs="함초롬바탕" w:hint="eastAsia"/>
        </w:rPr>
        <w:t>은 시험을 치다,</w:t>
      </w:r>
      <w:r w:rsidR="00BE70A5">
        <w:rPr>
          <w:rFonts w:ascii="함초롬바탕" w:eastAsia="함초롬바탕" w:hAnsi="함초롬바탕" w:cs="함초롬바탕"/>
        </w:rPr>
        <w:t xml:space="preserve"> </w:t>
      </w:r>
      <w:r w:rsidR="00BE70A5">
        <w:rPr>
          <w:rFonts w:ascii="함초롬바탕" w:eastAsia="함초롬바탕" w:hAnsi="함초롬바탕" w:cs="함초롬바탕" w:hint="eastAsia"/>
        </w:rPr>
        <w:t>시험을 치르다,</w:t>
      </w:r>
      <w:r w:rsidR="00BE70A5">
        <w:rPr>
          <w:rFonts w:ascii="함초롬바탕" w:eastAsia="함초롬바탕" w:hAnsi="함초롬바탕" w:cs="함초롬바탕"/>
        </w:rPr>
        <w:t xml:space="preserve"> </w:t>
      </w:r>
      <w:r w:rsidR="00BE70A5">
        <w:rPr>
          <w:rFonts w:ascii="함초롬바탕" w:eastAsia="함초롬바탕" w:hAnsi="함초롬바탕" w:cs="함초롬바탕" w:hint="eastAsia"/>
        </w:rPr>
        <w:t>시험을 보다 등 여러가지 방식으로 쓸 수 있습니다.</w:t>
      </w:r>
      <w:r w:rsidR="00BE70A5">
        <w:rPr>
          <w:rFonts w:ascii="함초롬바탕" w:eastAsia="함초롬바탕" w:hAnsi="함초롬바탕" w:cs="함초롬바탕"/>
        </w:rPr>
        <w:t xml:space="preserve"> </w:t>
      </w:r>
      <w:r w:rsidR="00BE70A5">
        <w:rPr>
          <w:rFonts w:ascii="함초롬바탕" w:eastAsia="함초롬바탕" w:hAnsi="함초롬바탕" w:cs="함초롬바탕" w:hint="eastAsia"/>
        </w:rPr>
        <w:t>이를 해결하는</w:t>
      </w:r>
      <w:r w:rsidR="00BE70A5">
        <w:rPr>
          <w:rFonts w:ascii="함초롬바탕" w:eastAsia="함초롬바탕" w:hAnsi="함초롬바탕" w:cs="함초롬바탕"/>
        </w:rPr>
        <w:t xml:space="preserve"> </w:t>
      </w:r>
      <w:r w:rsidR="000379DF">
        <w:rPr>
          <w:rFonts w:ascii="함초롬바탕" w:eastAsia="함초롬바탕" w:hAnsi="함초롬바탕" w:cs="함초롬바탕" w:hint="eastAsia"/>
        </w:rPr>
        <w:t xml:space="preserve">방법을 </w:t>
      </w:r>
      <w:r w:rsidR="00BE70A5">
        <w:rPr>
          <w:rFonts w:ascii="함초롬바탕" w:eastAsia="함초롬바탕" w:hAnsi="함초롬바탕" w:cs="함초롬바탕" w:hint="eastAsia"/>
        </w:rPr>
        <w:t>생각해보았습니다.</w:t>
      </w:r>
    </w:p>
    <w:p w14:paraId="63EA83E5" w14:textId="4A139FA8" w:rsidR="005B6D78" w:rsidRDefault="005B6D78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>한글 뜻을 번역기능을 사용하여 영단어로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바꿉니다.</w:t>
      </w:r>
    </w:p>
    <w:p w14:paraId="73659463" w14:textId="304069EE" w:rsidR="00724F20" w:rsidRDefault="005B6D78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2. </w:t>
      </w:r>
      <w:r>
        <w:rPr>
          <w:rFonts w:ascii="함초롬바탕" w:eastAsia="함초롬바탕" w:hAnsi="함초롬바탕" w:cs="함초롬바탕" w:hint="eastAsia"/>
        </w:rPr>
        <w:t>피시험자의 답변과 출제자의 답변을 영어로 비교합니다.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 때 각 단어별로 동</w:t>
      </w:r>
      <w:r w:rsidR="003C10BD">
        <w:rPr>
          <w:rFonts w:ascii="함초롬바탕" w:eastAsia="함초롬바탕" w:hAnsi="함초롬바탕" w:cs="함초롬바탕" w:hint="eastAsia"/>
        </w:rPr>
        <w:t>의</w:t>
      </w:r>
      <w:r>
        <w:rPr>
          <w:rFonts w:ascii="함초롬바탕" w:eastAsia="함초롬바탕" w:hAnsi="함초롬바탕" w:cs="함초롬바탕" w:hint="eastAsia"/>
        </w:rPr>
        <w:t>어들도 확인하여 정확도를 높입니다.</w:t>
      </w:r>
      <w:r>
        <w:rPr>
          <w:rFonts w:ascii="함초롬바탕" w:eastAsia="함초롬바탕" w:hAnsi="함초롬바탕" w:cs="함초롬바탕"/>
        </w:rPr>
        <w:t xml:space="preserve"> Python </w:t>
      </w:r>
      <w:r>
        <w:rPr>
          <w:rFonts w:ascii="함초롬바탕" w:eastAsia="함초롬바탕" w:hAnsi="함초롬바탕" w:cs="함초롬바탕" w:hint="eastAsia"/>
        </w:rPr>
        <w:t>모듈인 w</w:t>
      </w:r>
      <w:r>
        <w:rPr>
          <w:rFonts w:ascii="함초롬바탕" w:eastAsia="함초롬바탕" w:hAnsi="함초롬바탕" w:cs="함초롬바탕"/>
        </w:rPr>
        <w:t>ordnet</w:t>
      </w:r>
      <w:r>
        <w:rPr>
          <w:rFonts w:ascii="함초롬바탕" w:eastAsia="함초롬바탕" w:hAnsi="함초롬바탕" w:cs="함초롬바탕" w:hint="eastAsia"/>
        </w:rPr>
        <w:t xml:space="preserve">을 이용하여 </w:t>
      </w:r>
      <w:proofErr w:type="spellStart"/>
      <w:r>
        <w:rPr>
          <w:rFonts w:ascii="함초롬바탕" w:eastAsia="함초롬바탕" w:hAnsi="함초롬바탕" w:cs="함초롬바탕" w:hint="eastAsia"/>
        </w:rPr>
        <w:t>영단어끼리의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동</w:t>
      </w:r>
      <w:r w:rsidR="003C10BD">
        <w:rPr>
          <w:rFonts w:ascii="함초롬바탕" w:eastAsia="함초롬바탕" w:hAnsi="함초롬바탕" w:cs="함초롬바탕" w:hint="eastAsia"/>
        </w:rPr>
        <w:t>의</w:t>
      </w:r>
      <w:r>
        <w:rPr>
          <w:rFonts w:ascii="함초롬바탕" w:eastAsia="함초롬바탕" w:hAnsi="함초롬바탕" w:cs="함초롬바탕" w:hint="eastAsia"/>
        </w:rPr>
        <w:t>어를 비교할 예정입니다.</w:t>
      </w:r>
    </w:p>
    <w:p w14:paraId="67551BB8" w14:textId="65A5A05C" w:rsidR="005B6D78" w:rsidRDefault="005B6D78" w:rsidP="008309AF">
      <w:pPr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3</w:t>
      </w:r>
      <w:r>
        <w:rPr>
          <w:rFonts w:ascii="함초롬바탕" w:eastAsia="함초롬바탕" w:hAnsi="함초롬바탕" w:cs="함초롬바탕"/>
        </w:rPr>
        <w:t xml:space="preserve">. </w:t>
      </w:r>
      <w:r w:rsidR="003C10BD">
        <w:rPr>
          <w:rFonts w:ascii="함초롬바탕" w:eastAsia="함초롬바탕" w:hAnsi="함초롬바탕" w:cs="함초롬바탕" w:hint="eastAsia"/>
        </w:rPr>
        <w:t xml:space="preserve">답이 단어가 아닌 구일 경우 </w:t>
      </w:r>
      <w:r>
        <w:rPr>
          <w:rFonts w:ascii="함초롬바탕" w:eastAsia="함초롬바탕" w:hAnsi="함초롬바탕" w:cs="함초롬바탕" w:hint="eastAsia"/>
        </w:rPr>
        <w:t>유사도 비교 방법(</w:t>
      </w:r>
      <w:r>
        <w:rPr>
          <w:rFonts w:ascii="함초롬바탕" w:eastAsia="함초롬바탕" w:hAnsi="함초롬바탕" w:cs="함초롬바탕"/>
        </w:rPr>
        <w:t xml:space="preserve">ex. </w:t>
      </w:r>
      <w:r>
        <w:rPr>
          <w:rFonts w:ascii="함초롬바탕" w:eastAsia="함초롬바탕" w:hAnsi="함초롬바탕" w:cs="함초롬바탕" w:hint="eastAsia"/>
        </w:rPr>
        <w:t>맨해튼 유사도,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코사인 유사도)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등을 이용하여 최종적인 답안을 비교하여 일정 수치 이상일 경우 정답으로 처리합니다.</w:t>
      </w:r>
    </w:p>
    <w:p w14:paraId="18BA78DC" w14:textId="458CD5F5" w:rsidR="003712F5" w:rsidRDefault="003712F5" w:rsidP="008309AF">
      <w:pPr>
        <w:pStyle w:val="1"/>
        <w:jc w:val="both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기술 스택 및 </w:t>
      </w:r>
      <w:r w:rsidR="000379DF">
        <w:rPr>
          <w:rFonts w:ascii="함초롬바탕" w:eastAsia="함초롬바탕" w:hAnsi="함초롬바탕" w:cs="함초롬바탕" w:hint="eastAsia"/>
        </w:rPr>
        <w:t>프로젝트 스케줄</w:t>
      </w:r>
    </w:p>
    <w:p w14:paraId="0690B751" w14:textId="36A7B517" w:rsidR="003712F5" w:rsidRDefault="003712F5" w:rsidP="008309AF">
      <w:pPr>
        <w:jc w:val="both"/>
        <w:rPr>
          <w:rFonts w:ascii="함초롬바탕" w:eastAsia="함초롬바탕" w:hAnsi="함초롬바탕" w:cs="함초롬바탕"/>
          <w:b/>
          <w:bCs/>
          <w:smallCaps/>
          <w:sz w:val="36"/>
          <w:szCs w:val="36"/>
        </w:rPr>
      </w:pPr>
      <w:r w:rsidRPr="003712F5">
        <w:rPr>
          <w:rFonts w:ascii="함초롬바탕" w:eastAsia="함초롬바탕" w:hAnsi="함초롬바탕" w:cs="함초롬바탕"/>
          <w:b/>
          <w:bCs/>
          <w:smallCaps/>
          <w:noProof/>
          <w:sz w:val="36"/>
          <w:szCs w:val="36"/>
        </w:rPr>
        <w:drawing>
          <wp:inline distT="0" distB="0" distL="0" distR="0" wp14:anchorId="5ADAFFDB" wp14:editId="42E372D6">
            <wp:extent cx="5732145" cy="1782445"/>
            <wp:effectExtent l="0" t="0" r="1905" b="8255"/>
            <wp:docPr id="946081942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81942" name="그림 1" descr="텍스트, 폰트, 스크린샷, 디자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A45C" w14:textId="5A5604A3" w:rsidR="007105A5" w:rsidRPr="004F2C9A" w:rsidRDefault="007105A5" w:rsidP="008309AF">
      <w:pPr>
        <w:jc w:val="both"/>
        <w:rPr>
          <w:rFonts w:ascii="함초롬바탕" w:eastAsia="함초롬바탕" w:hAnsi="함초롬바탕" w:cs="함초롬바탕"/>
          <w:b/>
          <w:bCs/>
          <w:smallCaps/>
          <w:sz w:val="28"/>
          <w:szCs w:val="28"/>
        </w:rPr>
      </w:pPr>
      <w:r w:rsidRPr="004F2C9A">
        <w:rPr>
          <w:rFonts w:ascii="함초롬바탕" w:eastAsia="함초롬바탕" w:hAnsi="함초롬바탕" w:cs="함초롬바탕" w:hint="eastAsia"/>
          <w:b/>
          <w:bCs/>
          <w:smallCaps/>
          <w:sz w:val="28"/>
          <w:szCs w:val="28"/>
        </w:rPr>
        <w:t>팀 스케줄</w:t>
      </w:r>
    </w:p>
    <w:p w14:paraId="55B4D1AC" w14:textId="58C239FE" w:rsidR="007105A5" w:rsidRPr="004F2C9A" w:rsidRDefault="007105A5" w:rsidP="008309AF">
      <w:pPr>
        <w:jc w:val="both"/>
        <w:rPr>
          <w:rFonts w:ascii="함초롬바탕" w:eastAsia="함초롬바탕" w:hAnsi="함초롬바탕" w:cs="함초롬바탕"/>
          <w:b/>
          <w:bCs/>
          <w:smallCaps/>
          <w:sz w:val="28"/>
          <w:szCs w:val="28"/>
        </w:rPr>
      </w:pPr>
      <w:r w:rsidRPr="004F2C9A">
        <w:rPr>
          <w:rFonts w:ascii="함초롬바탕" w:eastAsia="함초롬바탕" w:hAnsi="함초롬바탕" w:cs="함초롬바탕"/>
          <w:b/>
          <w:bCs/>
          <w:smallCaps/>
          <w:noProof/>
          <w:sz w:val="28"/>
          <w:szCs w:val="28"/>
        </w:rPr>
        <w:drawing>
          <wp:inline distT="0" distB="0" distL="0" distR="0" wp14:anchorId="06ACD87E" wp14:editId="439A9964">
            <wp:extent cx="5732145" cy="3305175"/>
            <wp:effectExtent l="0" t="0" r="1905" b="9525"/>
            <wp:docPr id="1056205469" name="그림 1" descr="텍스트, 도표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05469" name="그림 1" descr="텍스트, 도표, 라인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12C0" w14:textId="128F216E" w:rsidR="000379DF" w:rsidRPr="004F2C9A" w:rsidRDefault="007105A5" w:rsidP="008309AF">
      <w:pPr>
        <w:jc w:val="both"/>
        <w:rPr>
          <w:rFonts w:ascii="함초롬바탕" w:eastAsia="함초롬바탕" w:hAnsi="함초롬바탕" w:cs="함초롬바탕"/>
          <w:b/>
          <w:bCs/>
          <w:smallCaps/>
          <w:sz w:val="28"/>
          <w:szCs w:val="28"/>
        </w:rPr>
      </w:pPr>
      <w:proofErr w:type="spellStart"/>
      <w:r w:rsidRPr="004F2C9A">
        <w:rPr>
          <w:rFonts w:ascii="함초롬바탕" w:eastAsia="함초롬바탕" w:hAnsi="함초롬바탕" w:cs="함초롬바탕" w:hint="eastAsia"/>
          <w:b/>
          <w:bCs/>
          <w:smallCaps/>
          <w:sz w:val="28"/>
          <w:szCs w:val="28"/>
        </w:rPr>
        <w:t>프론트엔드</w:t>
      </w:r>
      <w:proofErr w:type="spellEnd"/>
      <w:r w:rsidRPr="004F2C9A">
        <w:rPr>
          <w:rFonts w:ascii="함초롬바탕" w:eastAsia="함초롬바탕" w:hAnsi="함초롬바탕" w:cs="함초롬바탕" w:hint="eastAsia"/>
          <w:b/>
          <w:bCs/>
          <w:smallCaps/>
          <w:sz w:val="28"/>
          <w:szCs w:val="28"/>
        </w:rPr>
        <w:t>(문서형)</w:t>
      </w:r>
    </w:p>
    <w:p w14:paraId="22A39567" w14:textId="66254D88" w:rsidR="007105A5" w:rsidRPr="004F2C9A" w:rsidRDefault="007105A5" w:rsidP="008309AF">
      <w:pPr>
        <w:jc w:val="both"/>
        <w:rPr>
          <w:rFonts w:ascii="함초롬바탕" w:eastAsia="함초롬바탕" w:hAnsi="함초롬바탕" w:cs="함초롬바탕"/>
          <w:b/>
          <w:bCs/>
          <w:smallCaps/>
          <w:sz w:val="28"/>
          <w:szCs w:val="28"/>
        </w:rPr>
      </w:pPr>
      <w:r w:rsidRPr="004F2C9A">
        <w:rPr>
          <w:rFonts w:ascii="함초롬바탕" w:eastAsia="함초롬바탕" w:hAnsi="함초롬바탕" w:cs="함초롬바탕"/>
          <w:b/>
          <w:bCs/>
          <w:smallCaps/>
          <w:noProof/>
          <w:sz w:val="28"/>
          <w:szCs w:val="28"/>
        </w:rPr>
        <w:lastRenderedPageBreak/>
        <w:drawing>
          <wp:inline distT="0" distB="0" distL="0" distR="0" wp14:anchorId="401C58F6" wp14:editId="0F9C89F1">
            <wp:extent cx="5732145" cy="2607945"/>
            <wp:effectExtent l="0" t="0" r="1905" b="1905"/>
            <wp:docPr id="1087505563" name="그림 1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05563" name="그림 1" descr="텍스트, 스크린샷, 라인, 도표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DFBD" w14:textId="6EE118A4" w:rsidR="007105A5" w:rsidRPr="004F2C9A" w:rsidRDefault="007105A5" w:rsidP="008309AF">
      <w:pPr>
        <w:jc w:val="both"/>
        <w:rPr>
          <w:rFonts w:ascii="함초롬바탕" w:eastAsia="함초롬바탕" w:hAnsi="함초롬바탕" w:cs="함초롬바탕"/>
          <w:b/>
          <w:bCs/>
          <w:smallCaps/>
          <w:sz w:val="28"/>
          <w:szCs w:val="28"/>
        </w:rPr>
      </w:pPr>
      <w:proofErr w:type="spellStart"/>
      <w:r w:rsidRPr="004F2C9A">
        <w:rPr>
          <w:rFonts w:ascii="함초롬바탕" w:eastAsia="함초롬바탕" w:hAnsi="함초롬바탕" w:cs="함초롬바탕" w:hint="eastAsia"/>
          <w:b/>
          <w:bCs/>
          <w:smallCaps/>
          <w:sz w:val="28"/>
          <w:szCs w:val="28"/>
        </w:rPr>
        <w:t>백엔드</w:t>
      </w:r>
      <w:proofErr w:type="spellEnd"/>
      <w:r w:rsidRPr="004F2C9A">
        <w:rPr>
          <w:rFonts w:ascii="함초롬바탕" w:eastAsia="함초롬바탕" w:hAnsi="함초롬바탕" w:cs="함초롬바탕" w:hint="eastAsia"/>
          <w:b/>
          <w:bCs/>
          <w:smallCaps/>
          <w:sz w:val="28"/>
          <w:szCs w:val="28"/>
        </w:rPr>
        <w:t>(차선우)</w:t>
      </w:r>
    </w:p>
    <w:p w14:paraId="477CFDF4" w14:textId="06A91629" w:rsidR="007105A5" w:rsidRPr="004F2C9A" w:rsidRDefault="007105A5" w:rsidP="008309AF">
      <w:pPr>
        <w:jc w:val="both"/>
        <w:rPr>
          <w:rFonts w:ascii="함초롬바탕" w:eastAsia="함초롬바탕" w:hAnsi="함초롬바탕" w:cs="함초롬바탕"/>
          <w:b/>
          <w:bCs/>
          <w:smallCaps/>
          <w:sz w:val="28"/>
          <w:szCs w:val="28"/>
        </w:rPr>
      </w:pPr>
      <w:r w:rsidRPr="004F2C9A">
        <w:rPr>
          <w:rFonts w:ascii="함초롬바탕" w:eastAsia="함초롬바탕" w:hAnsi="함초롬바탕" w:cs="함초롬바탕"/>
          <w:b/>
          <w:bCs/>
          <w:smallCaps/>
          <w:noProof/>
          <w:sz w:val="28"/>
          <w:szCs w:val="28"/>
        </w:rPr>
        <w:drawing>
          <wp:inline distT="0" distB="0" distL="0" distR="0" wp14:anchorId="23402BC2" wp14:editId="6820B7DE">
            <wp:extent cx="5732145" cy="2490470"/>
            <wp:effectExtent l="0" t="0" r="1905" b="5080"/>
            <wp:docPr id="1101704126" name="그림 1" descr="텍스트, 번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704126" name="그림 1" descr="텍스트, 번호, 라인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2CB8" w14:textId="6DE3A039" w:rsidR="007105A5" w:rsidRPr="004F2C9A" w:rsidRDefault="007105A5" w:rsidP="008309AF">
      <w:pPr>
        <w:jc w:val="both"/>
        <w:rPr>
          <w:rFonts w:ascii="함초롬바탕" w:eastAsia="함초롬바탕" w:hAnsi="함초롬바탕" w:cs="함초롬바탕"/>
          <w:b/>
          <w:bCs/>
          <w:smallCaps/>
          <w:sz w:val="28"/>
          <w:szCs w:val="28"/>
        </w:rPr>
      </w:pPr>
      <w:r w:rsidRPr="004F2C9A">
        <w:rPr>
          <w:rFonts w:ascii="함초롬바탕" w:eastAsia="함초롬바탕" w:hAnsi="함초롬바탕" w:cs="함초롬바탕" w:hint="eastAsia"/>
          <w:b/>
          <w:bCs/>
          <w:smallCaps/>
          <w:sz w:val="28"/>
          <w:szCs w:val="28"/>
        </w:rPr>
        <w:t>텍스트 인식 및 채점(장세환)</w:t>
      </w:r>
    </w:p>
    <w:p w14:paraId="4694D145" w14:textId="18024491" w:rsidR="007105A5" w:rsidRPr="004F2C9A" w:rsidRDefault="007105A5" w:rsidP="008309AF">
      <w:pPr>
        <w:jc w:val="both"/>
        <w:rPr>
          <w:rFonts w:ascii="함초롬바탕" w:eastAsia="함초롬바탕" w:hAnsi="함초롬바탕" w:cs="함초롬바탕"/>
          <w:b/>
          <w:bCs/>
          <w:smallCaps/>
          <w:sz w:val="28"/>
          <w:szCs w:val="28"/>
        </w:rPr>
      </w:pPr>
      <w:r w:rsidRPr="004F2C9A">
        <w:rPr>
          <w:rFonts w:ascii="함초롬바탕" w:eastAsia="함초롬바탕" w:hAnsi="함초롬바탕" w:cs="함초롬바탕"/>
          <w:b/>
          <w:bCs/>
          <w:smallCaps/>
          <w:noProof/>
          <w:sz w:val="28"/>
          <w:szCs w:val="28"/>
        </w:rPr>
        <w:drawing>
          <wp:inline distT="0" distB="0" distL="0" distR="0" wp14:anchorId="1FD0FBE7" wp14:editId="7FBD3ABB">
            <wp:extent cx="5732145" cy="2094865"/>
            <wp:effectExtent l="0" t="0" r="1905" b="635"/>
            <wp:docPr id="393125861" name="그림 1" descr="텍스트, 스크린샷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25861" name="그림 1" descr="텍스트, 스크린샷, 라인, 번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EDE8" w14:textId="3F6CF5D7" w:rsidR="005B6D78" w:rsidRPr="00A416C8" w:rsidRDefault="005B6D78" w:rsidP="00A416C8">
      <w:pPr>
        <w:spacing w:line="240" w:lineRule="auto"/>
        <w:jc w:val="both"/>
        <w:rPr>
          <w:rFonts w:ascii="굴림" w:eastAsia="굴림" w:hAnsi="굴림" w:cs="굴림"/>
          <w:sz w:val="24"/>
          <w:szCs w:val="24"/>
        </w:rPr>
      </w:pPr>
    </w:p>
    <w:sectPr w:rsidR="005B6D78" w:rsidRPr="00A416C8" w:rsidSect="00855982">
      <w:footerReference w:type="default" r:id="rId16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F57F2" w14:textId="77777777" w:rsidR="00A1536C" w:rsidRDefault="00A1536C" w:rsidP="00855982">
      <w:pPr>
        <w:spacing w:after="0" w:line="240" w:lineRule="auto"/>
      </w:pPr>
      <w:r>
        <w:separator/>
      </w:r>
    </w:p>
  </w:endnote>
  <w:endnote w:type="continuationSeparator" w:id="0">
    <w:p w14:paraId="4749490E" w14:textId="77777777" w:rsidR="00A1536C" w:rsidRDefault="00A1536C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E02C68" w14:textId="77777777" w:rsidR="00855982" w:rsidRDefault="00855982">
        <w:pPr>
          <w:pStyle w:val="a5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6D3C62">
          <w:rPr>
            <w:noProof/>
            <w:lang w:val="ko-KR" w:bidi="ko-KR"/>
          </w:rPr>
          <w:t>1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078D8" w14:textId="77777777" w:rsidR="00A1536C" w:rsidRDefault="00A1536C" w:rsidP="00855982">
      <w:pPr>
        <w:spacing w:after="0" w:line="240" w:lineRule="auto"/>
      </w:pPr>
      <w:r>
        <w:separator/>
      </w:r>
    </w:p>
  </w:footnote>
  <w:footnote w:type="continuationSeparator" w:id="0">
    <w:p w14:paraId="1C13B3B8" w14:textId="77777777" w:rsidR="00A1536C" w:rsidRDefault="00A1536C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0960CB"/>
    <w:multiLevelType w:val="hybridMultilevel"/>
    <w:tmpl w:val="6316D56A"/>
    <w:lvl w:ilvl="0" w:tplc="06E4C4B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051B1058"/>
    <w:multiLevelType w:val="hybridMultilevel"/>
    <w:tmpl w:val="C8D66DA2"/>
    <w:lvl w:ilvl="0" w:tplc="58FACC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7A031AC"/>
    <w:multiLevelType w:val="hybridMultilevel"/>
    <w:tmpl w:val="9CE6CF22"/>
    <w:lvl w:ilvl="0" w:tplc="406032B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09553A38"/>
    <w:multiLevelType w:val="hybridMultilevel"/>
    <w:tmpl w:val="99DAC036"/>
    <w:lvl w:ilvl="0" w:tplc="D1B0FF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0A42467A"/>
    <w:multiLevelType w:val="multilevel"/>
    <w:tmpl w:val="32C64BC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0B086CCA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157C789A"/>
    <w:multiLevelType w:val="hybridMultilevel"/>
    <w:tmpl w:val="14FC494E"/>
    <w:lvl w:ilvl="0" w:tplc="C3F29C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19102D87"/>
    <w:multiLevelType w:val="hybridMultilevel"/>
    <w:tmpl w:val="BD641894"/>
    <w:lvl w:ilvl="0" w:tplc="75EEB9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1CAF1780"/>
    <w:multiLevelType w:val="hybridMultilevel"/>
    <w:tmpl w:val="B49AEFAE"/>
    <w:lvl w:ilvl="0" w:tplc="C2E8BD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66B0E2A"/>
    <w:multiLevelType w:val="hybridMultilevel"/>
    <w:tmpl w:val="B1C69C74"/>
    <w:lvl w:ilvl="0" w:tplc="F874178C">
      <w:start w:val="3"/>
      <w:numFmt w:val="bullet"/>
      <w:lvlText w:val="-"/>
      <w:lvlJc w:val="left"/>
      <w:pPr>
        <w:ind w:left="80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28A32453"/>
    <w:multiLevelType w:val="hybridMultilevel"/>
    <w:tmpl w:val="282EE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2A0501"/>
    <w:multiLevelType w:val="hybridMultilevel"/>
    <w:tmpl w:val="59100E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1011E25"/>
    <w:multiLevelType w:val="hybridMultilevel"/>
    <w:tmpl w:val="59380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8E3251"/>
    <w:multiLevelType w:val="hybridMultilevel"/>
    <w:tmpl w:val="580E7044"/>
    <w:lvl w:ilvl="0" w:tplc="7C30CA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3BB5484D"/>
    <w:multiLevelType w:val="hybridMultilevel"/>
    <w:tmpl w:val="CFA21C2E"/>
    <w:lvl w:ilvl="0" w:tplc="BAB8C9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3F9A3F7E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470D704D"/>
    <w:multiLevelType w:val="hybridMultilevel"/>
    <w:tmpl w:val="37B0E1B0"/>
    <w:lvl w:ilvl="0" w:tplc="913053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8" w:hanging="440"/>
      </w:pPr>
    </w:lvl>
    <w:lvl w:ilvl="2" w:tplc="0409001B" w:tentative="1">
      <w:start w:val="1"/>
      <w:numFmt w:val="lowerRoman"/>
      <w:lvlText w:val="%3."/>
      <w:lvlJc w:val="right"/>
      <w:pPr>
        <w:ind w:left="2028" w:hanging="440"/>
      </w:pPr>
    </w:lvl>
    <w:lvl w:ilvl="3" w:tplc="0409000F" w:tentative="1">
      <w:start w:val="1"/>
      <w:numFmt w:val="decimal"/>
      <w:lvlText w:val="%4."/>
      <w:lvlJc w:val="left"/>
      <w:pPr>
        <w:ind w:left="2468" w:hanging="440"/>
      </w:pPr>
    </w:lvl>
    <w:lvl w:ilvl="4" w:tplc="04090019" w:tentative="1">
      <w:start w:val="1"/>
      <w:numFmt w:val="upperLetter"/>
      <w:lvlText w:val="%5."/>
      <w:lvlJc w:val="left"/>
      <w:pPr>
        <w:ind w:left="2908" w:hanging="440"/>
      </w:pPr>
    </w:lvl>
    <w:lvl w:ilvl="5" w:tplc="0409001B" w:tentative="1">
      <w:start w:val="1"/>
      <w:numFmt w:val="lowerRoman"/>
      <w:lvlText w:val="%6."/>
      <w:lvlJc w:val="right"/>
      <w:pPr>
        <w:ind w:left="3348" w:hanging="440"/>
      </w:pPr>
    </w:lvl>
    <w:lvl w:ilvl="6" w:tplc="0409000F" w:tentative="1">
      <w:start w:val="1"/>
      <w:numFmt w:val="decimal"/>
      <w:lvlText w:val="%7."/>
      <w:lvlJc w:val="left"/>
      <w:pPr>
        <w:ind w:left="3788" w:hanging="440"/>
      </w:pPr>
    </w:lvl>
    <w:lvl w:ilvl="7" w:tplc="04090019" w:tentative="1">
      <w:start w:val="1"/>
      <w:numFmt w:val="upperLetter"/>
      <w:lvlText w:val="%8."/>
      <w:lvlJc w:val="left"/>
      <w:pPr>
        <w:ind w:left="4228" w:hanging="440"/>
      </w:pPr>
    </w:lvl>
    <w:lvl w:ilvl="8" w:tplc="0409001B" w:tentative="1">
      <w:start w:val="1"/>
      <w:numFmt w:val="lowerRoman"/>
      <w:lvlText w:val="%9."/>
      <w:lvlJc w:val="right"/>
      <w:pPr>
        <w:ind w:left="4668" w:hanging="440"/>
      </w:pPr>
    </w:lvl>
  </w:abstractNum>
  <w:abstractNum w:abstractNumId="31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4C0E6CF6"/>
    <w:multiLevelType w:val="hybridMultilevel"/>
    <w:tmpl w:val="695A17F4"/>
    <w:lvl w:ilvl="0" w:tplc="FFEEFE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4EB70E84"/>
    <w:multiLevelType w:val="hybridMultilevel"/>
    <w:tmpl w:val="F9221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687306"/>
    <w:multiLevelType w:val="hybridMultilevel"/>
    <w:tmpl w:val="E18422AA"/>
    <w:lvl w:ilvl="0" w:tplc="040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 w15:restartNumberingAfterBreak="0">
    <w:nsid w:val="56F37EFE"/>
    <w:multiLevelType w:val="multilevel"/>
    <w:tmpl w:val="7A0C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6433A8"/>
    <w:multiLevelType w:val="hybridMultilevel"/>
    <w:tmpl w:val="2040AC0E"/>
    <w:lvl w:ilvl="0" w:tplc="A68E07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58AF0CCA"/>
    <w:multiLevelType w:val="hybridMultilevel"/>
    <w:tmpl w:val="90904ACC"/>
    <w:lvl w:ilvl="0" w:tplc="E95E4878">
      <w:start w:val="2"/>
      <w:numFmt w:val="bullet"/>
      <w:lvlText w:val="-"/>
      <w:lvlJc w:val="left"/>
      <w:pPr>
        <w:ind w:left="720" w:hanging="360"/>
      </w:pPr>
      <w:rPr>
        <w:rFonts w:ascii="함초롬바탕" w:eastAsia="함초롬바탕" w:hAnsi="함초롬바탕" w:cs="함초롬바탕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265E7C"/>
    <w:multiLevelType w:val="hybridMultilevel"/>
    <w:tmpl w:val="EA30B422"/>
    <w:lvl w:ilvl="0" w:tplc="49DE59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4B62B4"/>
    <w:multiLevelType w:val="hybridMultilevel"/>
    <w:tmpl w:val="86AE2E24"/>
    <w:lvl w:ilvl="0" w:tplc="E95E4878">
      <w:start w:val="2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61566BEB"/>
    <w:multiLevelType w:val="hybridMultilevel"/>
    <w:tmpl w:val="6DA01330"/>
    <w:lvl w:ilvl="0" w:tplc="67D011C0">
      <w:start w:val="3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62EC4984"/>
    <w:multiLevelType w:val="hybridMultilevel"/>
    <w:tmpl w:val="FEE409EC"/>
    <w:lvl w:ilvl="0" w:tplc="B7F60D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67296B97"/>
    <w:multiLevelType w:val="hybridMultilevel"/>
    <w:tmpl w:val="DEFAB8CC"/>
    <w:lvl w:ilvl="0" w:tplc="01F8FD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8" w:hanging="440"/>
      </w:pPr>
    </w:lvl>
    <w:lvl w:ilvl="2" w:tplc="0409001B" w:tentative="1">
      <w:start w:val="1"/>
      <w:numFmt w:val="lowerRoman"/>
      <w:lvlText w:val="%3."/>
      <w:lvlJc w:val="right"/>
      <w:pPr>
        <w:ind w:left="2028" w:hanging="440"/>
      </w:pPr>
    </w:lvl>
    <w:lvl w:ilvl="3" w:tplc="0409000F" w:tentative="1">
      <w:start w:val="1"/>
      <w:numFmt w:val="decimal"/>
      <w:lvlText w:val="%4."/>
      <w:lvlJc w:val="left"/>
      <w:pPr>
        <w:ind w:left="2468" w:hanging="440"/>
      </w:pPr>
    </w:lvl>
    <w:lvl w:ilvl="4" w:tplc="04090019" w:tentative="1">
      <w:start w:val="1"/>
      <w:numFmt w:val="upperLetter"/>
      <w:lvlText w:val="%5."/>
      <w:lvlJc w:val="left"/>
      <w:pPr>
        <w:ind w:left="2908" w:hanging="440"/>
      </w:pPr>
    </w:lvl>
    <w:lvl w:ilvl="5" w:tplc="0409001B" w:tentative="1">
      <w:start w:val="1"/>
      <w:numFmt w:val="lowerRoman"/>
      <w:lvlText w:val="%6."/>
      <w:lvlJc w:val="right"/>
      <w:pPr>
        <w:ind w:left="3348" w:hanging="440"/>
      </w:pPr>
    </w:lvl>
    <w:lvl w:ilvl="6" w:tplc="0409000F" w:tentative="1">
      <w:start w:val="1"/>
      <w:numFmt w:val="decimal"/>
      <w:lvlText w:val="%7."/>
      <w:lvlJc w:val="left"/>
      <w:pPr>
        <w:ind w:left="3788" w:hanging="440"/>
      </w:pPr>
    </w:lvl>
    <w:lvl w:ilvl="7" w:tplc="04090019" w:tentative="1">
      <w:start w:val="1"/>
      <w:numFmt w:val="upperLetter"/>
      <w:lvlText w:val="%8."/>
      <w:lvlJc w:val="left"/>
      <w:pPr>
        <w:ind w:left="4228" w:hanging="440"/>
      </w:pPr>
    </w:lvl>
    <w:lvl w:ilvl="8" w:tplc="0409001B" w:tentative="1">
      <w:start w:val="1"/>
      <w:numFmt w:val="lowerRoman"/>
      <w:lvlText w:val="%9."/>
      <w:lvlJc w:val="right"/>
      <w:pPr>
        <w:ind w:left="4668" w:hanging="440"/>
      </w:pPr>
    </w:lvl>
  </w:abstractNum>
  <w:abstractNum w:abstractNumId="43" w15:restartNumberingAfterBreak="0">
    <w:nsid w:val="6B9863C9"/>
    <w:multiLevelType w:val="hybridMultilevel"/>
    <w:tmpl w:val="D3F88C66"/>
    <w:lvl w:ilvl="0" w:tplc="0B88A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C4512D"/>
    <w:multiLevelType w:val="multilevel"/>
    <w:tmpl w:val="EB48E6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1F5FE4"/>
    <w:multiLevelType w:val="hybridMultilevel"/>
    <w:tmpl w:val="6A5CC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311972">
    <w:abstractNumId w:val="18"/>
  </w:num>
  <w:num w:numId="2" w16cid:durableId="19226437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6167443">
    <w:abstractNumId w:val="18"/>
  </w:num>
  <w:num w:numId="4" w16cid:durableId="72819514">
    <w:abstractNumId w:val="18"/>
  </w:num>
  <w:num w:numId="5" w16cid:durableId="634918194">
    <w:abstractNumId w:val="18"/>
  </w:num>
  <w:num w:numId="6" w16cid:durableId="1145660204">
    <w:abstractNumId w:val="18"/>
  </w:num>
  <w:num w:numId="7" w16cid:durableId="653878234">
    <w:abstractNumId w:val="18"/>
  </w:num>
  <w:num w:numId="8" w16cid:durableId="1833371242">
    <w:abstractNumId w:val="18"/>
  </w:num>
  <w:num w:numId="9" w16cid:durableId="1424574656">
    <w:abstractNumId w:val="18"/>
  </w:num>
  <w:num w:numId="10" w16cid:durableId="1904441369">
    <w:abstractNumId w:val="18"/>
  </w:num>
  <w:num w:numId="11" w16cid:durableId="752163959">
    <w:abstractNumId w:val="18"/>
  </w:num>
  <w:num w:numId="12" w16cid:durableId="392118684">
    <w:abstractNumId w:val="18"/>
  </w:num>
  <w:num w:numId="13" w16cid:durableId="856694684">
    <w:abstractNumId w:val="12"/>
  </w:num>
  <w:num w:numId="14" w16cid:durableId="866068691">
    <w:abstractNumId w:val="31"/>
  </w:num>
  <w:num w:numId="15" w16cid:durableId="2058428785">
    <w:abstractNumId w:val="15"/>
  </w:num>
  <w:num w:numId="16" w16cid:durableId="259412869">
    <w:abstractNumId w:val="16"/>
  </w:num>
  <w:num w:numId="17" w16cid:durableId="1021009450">
    <w:abstractNumId w:val="9"/>
  </w:num>
  <w:num w:numId="18" w16cid:durableId="612858735">
    <w:abstractNumId w:val="7"/>
  </w:num>
  <w:num w:numId="19" w16cid:durableId="998926295">
    <w:abstractNumId w:val="6"/>
  </w:num>
  <w:num w:numId="20" w16cid:durableId="1644656983">
    <w:abstractNumId w:val="5"/>
  </w:num>
  <w:num w:numId="21" w16cid:durableId="1239485374">
    <w:abstractNumId w:val="4"/>
  </w:num>
  <w:num w:numId="22" w16cid:durableId="168521265">
    <w:abstractNumId w:val="8"/>
  </w:num>
  <w:num w:numId="23" w16cid:durableId="152569278">
    <w:abstractNumId w:val="3"/>
  </w:num>
  <w:num w:numId="24" w16cid:durableId="938370128">
    <w:abstractNumId w:val="2"/>
  </w:num>
  <w:num w:numId="25" w16cid:durableId="1486126489">
    <w:abstractNumId w:val="1"/>
  </w:num>
  <w:num w:numId="26" w16cid:durableId="742025811">
    <w:abstractNumId w:val="0"/>
  </w:num>
  <w:num w:numId="27" w16cid:durableId="390036037">
    <w:abstractNumId w:val="17"/>
  </w:num>
  <w:num w:numId="28" w16cid:durableId="993727681">
    <w:abstractNumId w:val="19"/>
  </w:num>
  <w:num w:numId="29" w16cid:durableId="517044600">
    <w:abstractNumId w:val="29"/>
  </w:num>
  <w:num w:numId="30" w16cid:durableId="639921542">
    <w:abstractNumId w:val="23"/>
  </w:num>
  <w:num w:numId="31" w16cid:durableId="2022656154">
    <w:abstractNumId w:val="39"/>
  </w:num>
  <w:num w:numId="32" w16cid:durableId="99566142">
    <w:abstractNumId w:val="42"/>
  </w:num>
  <w:num w:numId="33" w16cid:durableId="365713682">
    <w:abstractNumId w:val="22"/>
  </w:num>
  <w:num w:numId="34" w16cid:durableId="127936772">
    <w:abstractNumId w:val="30"/>
  </w:num>
  <w:num w:numId="35" w16cid:durableId="545946745">
    <w:abstractNumId w:val="33"/>
  </w:num>
  <w:num w:numId="36" w16cid:durableId="223370870">
    <w:abstractNumId w:val="26"/>
  </w:num>
  <w:num w:numId="37" w16cid:durableId="813985629">
    <w:abstractNumId w:val="24"/>
  </w:num>
  <w:num w:numId="38" w16cid:durableId="576598994">
    <w:abstractNumId w:val="45"/>
  </w:num>
  <w:num w:numId="39" w16cid:durableId="1788353308">
    <w:abstractNumId w:val="25"/>
  </w:num>
  <w:num w:numId="40" w16cid:durableId="465899910">
    <w:abstractNumId w:val="43"/>
  </w:num>
  <w:num w:numId="41" w16cid:durableId="1564636777">
    <w:abstractNumId w:val="37"/>
  </w:num>
  <w:num w:numId="42" w16cid:durableId="1180315259">
    <w:abstractNumId w:val="34"/>
  </w:num>
  <w:num w:numId="43" w16cid:durableId="301927481">
    <w:abstractNumId w:val="13"/>
  </w:num>
  <w:num w:numId="44" w16cid:durableId="15623378">
    <w:abstractNumId w:val="38"/>
  </w:num>
  <w:num w:numId="45" w16cid:durableId="1537230510">
    <w:abstractNumId w:val="21"/>
  </w:num>
  <w:num w:numId="46" w16cid:durableId="473370045">
    <w:abstractNumId w:val="40"/>
  </w:num>
  <w:num w:numId="47" w16cid:durableId="635568886">
    <w:abstractNumId w:val="35"/>
  </w:num>
  <w:num w:numId="48" w16cid:durableId="1634092111">
    <w:abstractNumId w:val="35"/>
  </w:num>
  <w:num w:numId="49" w16cid:durableId="1576894431">
    <w:abstractNumId w:val="44"/>
    <w:lvlOverride w:ilvl="0">
      <w:lvl w:ilvl="0">
        <w:numFmt w:val="decimal"/>
        <w:lvlText w:val="%1."/>
        <w:lvlJc w:val="left"/>
      </w:lvl>
    </w:lvlOverride>
  </w:num>
  <w:num w:numId="50" w16cid:durableId="1462069061">
    <w:abstractNumId w:val="44"/>
    <w:lvlOverride w:ilvl="0">
      <w:lvl w:ilvl="0">
        <w:numFmt w:val="decimal"/>
        <w:lvlText w:val="%1."/>
        <w:lvlJc w:val="left"/>
      </w:lvl>
    </w:lvlOverride>
  </w:num>
  <w:num w:numId="51" w16cid:durableId="420293444">
    <w:abstractNumId w:val="44"/>
  </w:num>
  <w:num w:numId="52" w16cid:durableId="1221936814">
    <w:abstractNumId w:val="44"/>
    <w:lvlOverride w:ilvl="0">
      <w:lvl w:ilvl="0">
        <w:numFmt w:val="decimal"/>
        <w:lvlText w:val="%1."/>
        <w:lvlJc w:val="left"/>
      </w:lvl>
    </w:lvlOverride>
  </w:num>
  <w:num w:numId="53" w16cid:durableId="976496947">
    <w:abstractNumId w:val="44"/>
  </w:num>
  <w:num w:numId="54" w16cid:durableId="1899168001">
    <w:abstractNumId w:val="44"/>
  </w:num>
  <w:num w:numId="55" w16cid:durableId="24983198">
    <w:abstractNumId w:val="44"/>
    <w:lvlOverride w:ilvl="0">
      <w:lvl w:ilvl="0">
        <w:numFmt w:val="decimal"/>
        <w:lvlText w:val="%1."/>
        <w:lvlJc w:val="left"/>
      </w:lvl>
    </w:lvlOverride>
  </w:num>
  <w:num w:numId="56" w16cid:durableId="1731951914">
    <w:abstractNumId w:val="32"/>
  </w:num>
  <w:num w:numId="57" w16cid:durableId="1610352275">
    <w:abstractNumId w:val="14"/>
  </w:num>
  <w:num w:numId="58" w16cid:durableId="344984141">
    <w:abstractNumId w:val="20"/>
  </w:num>
  <w:num w:numId="59" w16cid:durableId="448665028">
    <w:abstractNumId w:val="11"/>
  </w:num>
  <w:num w:numId="60" w16cid:durableId="1583220070">
    <w:abstractNumId w:val="36"/>
  </w:num>
  <w:num w:numId="61" w16cid:durableId="1869098388">
    <w:abstractNumId w:val="27"/>
  </w:num>
  <w:num w:numId="62" w16cid:durableId="720399843">
    <w:abstractNumId w:val="28"/>
  </w:num>
  <w:num w:numId="63" w16cid:durableId="1301422165">
    <w:abstractNumId w:val="10"/>
  </w:num>
  <w:num w:numId="64" w16cid:durableId="63552318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95"/>
    <w:rsid w:val="000379DF"/>
    <w:rsid w:val="00055B70"/>
    <w:rsid w:val="00055D17"/>
    <w:rsid w:val="00062BB9"/>
    <w:rsid w:val="000C0EDC"/>
    <w:rsid w:val="000C28A3"/>
    <w:rsid w:val="00127310"/>
    <w:rsid w:val="0013791F"/>
    <w:rsid w:val="0015191A"/>
    <w:rsid w:val="001A30D0"/>
    <w:rsid w:val="001A7C8A"/>
    <w:rsid w:val="001D0407"/>
    <w:rsid w:val="001D4362"/>
    <w:rsid w:val="001D4BB9"/>
    <w:rsid w:val="001D4F67"/>
    <w:rsid w:val="001F20A9"/>
    <w:rsid w:val="00204737"/>
    <w:rsid w:val="00207897"/>
    <w:rsid w:val="002420E2"/>
    <w:rsid w:val="00245B55"/>
    <w:rsid w:val="002467C2"/>
    <w:rsid w:val="0026211F"/>
    <w:rsid w:val="002766BA"/>
    <w:rsid w:val="002779E7"/>
    <w:rsid w:val="002B3E88"/>
    <w:rsid w:val="0031246A"/>
    <w:rsid w:val="00336674"/>
    <w:rsid w:val="003535DB"/>
    <w:rsid w:val="003712F5"/>
    <w:rsid w:val="0037296D"/>
    <w:rsid w:val="0038019F"/>
    <w:rsid w:val="00393268"/>
    <w:rsid w:val="003A56E3"/>
    <w:rsid w:val="003C10BD"/>
    <w:rsid w:val="00403A43"/>
    <w:rsid w:val="0042598C"/>
    <w:rsid w:val="00477044"/>
    <w:rsid w:val="004A70A7"/>
    <w:rsid w:val="004E4796"/>
    <w:rsid w:val="004F2C9A"/>
    <w:rsid w:val="0051587C"/>
    <w:rsid w:val="005761EF"/>
    <w:rsid w:val="00590662"/>
    <w:rsid w:val="005B6D78"/>
    <w:rsid w:val="00620F34"/>
    <w:rsid w:val="00635D34"/>
    <w:rsid w:val="0066267C"/>
    <w:rsid w:val="00671F0F"/>
    <w:rsid w:val="00697F63"/>
    <w:rsid w:val="006C2081"/>
    <w:rsid w:val="006D3C62"/>
    <w:rsid w:val="006D58E0"/>
    <w:rsid w:val="007105A5"/>
    <w:rsid w:val="00712FBA"/>
    <w:rsid w:val="00724219"/>
    <w:rsid w:val="00724F20"/>
    <w:rsid w:val="0073268D"/>
    <w:rsid w:val="0073349F"/>
    <w:rsid w:val="00750FA4"/>
    <w:rsid w:val="007833A7"/>
    <w:rsid w:val="007D6DF8"/>
    <w:rsid w:val="00826B15"/>
    <w:rsid w:val="008309AF"/>
    <w:rsid w:val="00855982"/>
    <w:rsid w:val="00864791"/>
    <w:rsid w:val="008841C4"/>
    <w:rsid w:val="008B5863"/>
    <w:rsid w:val="008C0A95"/>
    <w:rsid w:val="008F3E59"/>
    <w:rsid w:val="00920079"/>
    <w:rsid w:val="00972309"/>
    <w:rsid w:val="0097310F"/>
    <w:rsid w:val="009A699F"/>
    <w:rsid w:val="009C5637"/>
    <w:rsid w:val="009D1083"/>
    <w:rsid w:val="009D291F"/>
    <w:rsid w:val="009F7334"/>
    <w:rsid w:val="00A10484"/>
    <w:rsid w:val="00A1536C"/>
    <w:rsid w:val="00A217DF"/>
    <w:rsid w:val="00A416C8"/>
    <w:rsid w:val="00A65219"/>
    <w:rsid w:val="00A83570"/>
    <w:rsid w:val="00AD240A"/>
    <w:rsid w:val="00B148D8"/>
    <w:rsid w:val="00B728DD"/>
    <w:rsid w:val="00B8583C"/>
    <w:rsid w:val="00B87E15"/>
    <w:rsid w:val="00B90D79"/>
    <w:rsid w:val="00BE58CD"/>
    <w:rsid w:val="00BE70A5"/>
    <w:rsid w:val="00C138A0"/>
    <w:rsid w:val="00C22130"/>
    <w:rsid w:val="00C80D9D"/>
    <w:rsid w:val="00C83AC5"/>
    <w:rsid w:val="00CA7DAA"/>
    <w:rsid w:val="00CB507D"/>
    <w:rsid w:val="00CF38F5"/>
    <w:rsid w:val="00D43D16"/>
    <w:rsid w:val="00D6036E"/>
    <w:rsid w:val="00D74951"/>
    <w:rsid w:val="00D87491"/>
    <w:rsid w:val="00DB2BED"/>
    <w:rsid w:val="00E22724"/>
    <w:rsid w:val="00EA194D"/>
    <w:rsid w:val="00ED6078"/>
    <w:rsid w:val="00EE18CC"/>
    <w:rsid w:val="00F4000D"/>
    <w:rsid w:val="00F43892"/>
    <w:rsid w:val="00F57584"/>
    <w:rsid w:val="00F97971"/>
    <w:rsid w:val="00FB00E3"/>
    <w:rsid w:val="00FC1742"/>
    <w:rsid w:val="00FD262C"/>
    <w:rsid w:val="00FE72A3"/>
    <w:rsid w:val="00FF14B2"/>
    <w:rsid w:val="00FF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8E3303"/>
  <w15:chartTrackingRefBased/>
  <w15:docId w15:val="{4DB29910-E9FF-4FD4-85F6-2E858E52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62C"/>
  </w:style>
  <w:style w:type="paragraph" w:styleId="1">
    <w:name w:val="heading 1"/>
    <w:basedOn w:val="a"/>
    <w:next w:val="a"/>
    <w:link w:val="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">
    <w:name w:val="제목 Char"/>
    <w:basedOn w:val="a0"/>
    <w:link w:val="a3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a4">
    <w:name w:val="header"/>
    <w:basedOn w:val="a"/>
    <w:link w:val="Char0"/>
    <w:uiPriority w:val="99"/>
    <w:unhideWhenUsed/>
    <w:rsid w:val="00855982"/>
    <w:pPr>
      <w:spacing w:after="0" w:line="240" w:lineRule="auto"/>
    </w:pPr>
  </w:style>
  <w:style w:type="character" w:customStyle="1" w:styleId="Char0">
    <w:name w:val="머리글 Char"/>
    <w:basedOn w:val="a0"/>
    <w:link w:val="a4"/>
    <w:uiPriority w:val="99"/>
    <w:rsid w:val="00855982"/>
  </w:style>
  <w:style w:type="character" w:customStyle="1" w:styleId="1Char">
    <w:name w:val="제목 1 Char"/>
    <w:basedOn w:val="a0"/>
    <w:link w:val="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제목 4 Char"/>
    <w:basedOn w:val="a0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제목 6 Char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5">
    <w:name w:val="footer"/>
    <w:basedOn w:val="a"/>
    <w:link w:val="Char1"/>
    <w:uiPriority w:val="99"/>
    <w:unhideWhenUsed/>
    <w:rsid w:val="00855982"/>
    <w:pPr>
      <w:spacing w:after="0" w:line="240" w:lineRule="auto"/>
    </w:pPr>
  </w:style>
  <w:style w:type="character" w:customStyle="1" w:styleId="Char1">
    <w:name w:val="바닥글 Char"/>
    <w:basedOn w:val="a0"/>
    <w:link w:val="a5"/>
    <w:uiPriority w:val="99"/>
    <w:rsid w:val="00855982"/>
  </w:style>
  <w:style w:type="paragraph" w:styleId="a6">
    <w:name w:val="caption"/>
    <w:basedOn w:val="a"/>
    <w:next w:val="a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7">
    <w:name w:val="Balloon Text"/>
    <w:basedOn w:val="a"/>
    <w:link w:val="Char2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1D4362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1D4362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1D4362"/>
    <w:rPr>
      <w:szCs w:val="16"/>
    </w:rPr>
  </w:style>
  <w:style w:type="character" w:styleId="a8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9">
    <w:name w:val="annotation text"/>
    <w:basedOn w:val="a"/>
    <w:link w:val="Char3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9"/>
    <w:uiPriority w:val="99"/>
    <w:semiHidden/>
    <w:rsid w:val="001D4362"/>
    <w:rPr>
      <w:szCs w:val="20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1D4362"/>
    <w:rPr>
      <w:b/>
      <w:bCs/>
    </w:rPr>
  </w:style>
  <w:style w:type="character" w:customStyle="1" w:styleId="Char4">
    <w:name w:val="메모 주제 Char"/>
    <w:basedOn w:val="Char3"/>
    <w:link w:val="aa"/>
    <w:uiPriority w:val="99"/>
    <w:semiHidden/>
    <w:rsid w:val="001D4362"/>
    <w:rPr>
      <w:b/>
      <w:bCs/>
      <w:szCs w:val="20"/>
    </w:rPr>
  </w:style>
  <w:style w:type="paragraph" w:styleId="ab">
    <w:name w:val="Document Map"/>
    <w:basedOn w:val="a"/>
    <w:link w:val="Char5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b"/>
    <w:uiPriority w:val="99"/>
    <w:semiHidden/>
    <w:rsid w:val="001D4362"/>
    <w:rPr>
      <w:rFonts w:ascii="Segoe UI" w:hAnsi="Segoe UI" w:cs="Segoe UI"/>
      <w:szCs w:val="16"/>
    </w:rPr>
  </w:style>
  <w:style w:type="paragraph" w:styleId="ac">
    <w:name w:val="endnote text"/>
    <w:basedOn w:val="a"/>
    <w:link w:val="Char6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c"/>
    <w:uiPriority w:val="99"/>
    <w:semiHidden/>
    <w:rsid w:val="001D4362"/>
    <w:rPr>
      <w:szCs w:val="20"/>
    </w:rPr>
  </w:style>
  <w:style w:type="paragraph" w:styleId="ad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e">
    <w:name w:val="footnote text"/>
    <w:basedOn w:val="a"/>
    <w:link w:val="Char7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e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">
    <w:name w:val="macro"/>
    <w:link w:val="Char8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"/>
    <w:uiPriority w:val="99"/>
    <w:semiHidden/>
    <w:rsid w:val="001D4362"/>
    <w:rPr>
      <w:rFonts w:ascii="Consolas" w:hAnsi="Consolas"/>
      <w:szCs w:val="20"/>
    </w:rPr>
  </w:style>
  <w:style w:type="paragraph" w:styleId="af0">
    <w:name w:val="Plain Text"/>
    <w:basedOn w:val="a"/>
    <w:link w:val="Char9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0"/>
    <w:uiPriority w:val="99"/>
    <w:semiHidden/>
    <w:rsid w:val="001D4362"/>
    <w:rPr>
      <w:rFonts w:ascii="Consolas" w:hAnsi="Consolas"/>
      <w:szCs w:val="21"/>
    </w:rPr>
  </w:style>
  <w:style w:type="paragraph" w:styleId="af1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2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3">
    <w:name w:val="Hyperlink"/>
    <w:basedOn w:val="a0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af4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5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6">
    <w:name w:val="Intense Quote"/>
    <w:basedOn w:val="a"/>
    <w:next w:val="a"/>
    <w:link w:val="Chara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hara">
    <w:name w:val="강한 인용 Char"/>
    <w:basedOn w:val="a0"/>
    <w:link w:val="af6"/>
    <w:uiPriority w:val="30"/>
    <w:semiHidden/>
    <w:rsid w:val="00FD262C"/>
    <w:rPr>
      <w:i/>
      <w:iCs/>
      <w:color w:val="B35E06" w:themeColor="accent1" w:themeShade="BF"/>
    </w:rPr>
  </w:style>
  <w:style w:type="character" w:styleId="af7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af8">
    <w:name w:val="List Paragraph"/>
    <w:basedOn w:val="a"/>
    <w:uiPriority w:val="34"/>
    <w:unhideWhenUsed/>
    <w:qFormat/>
    <w:rsid w:val="0073268D"/>
    <w:pPr>
      <w:ind w:leftChars="400" w:left="800"/>
    </w:pPr>
  </w:style>
  <w:style w:type="paragraph" w:styleId="af9">
    <w:name w:val="Normal (Web)"/>
    <w:basedOn w:val="a"/>
    <w:uiPriority w:val="99"/>
    <w:semiHidden/>
    <w:unhideWhenUsed/>
    <w:rsid w:val="00FB00E3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w0512\AppData\Roaming\Microsoft\Templates\&#48372;&#44256;&#49436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디자인(비어 있음)</Template>
  <TotalTime>7</TotalTime>
  <Pages>9</Pages>
  <Words>650</Words>
  <Characters>3705</Characters>
  <Application>Microsoft Office Word</Application>
  <DocSecurity>0</DocSecurity>
  <Lines>30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차선우</dc:creator>
  <cp:lastModifiedBy>USER</cp:lastModifiedBy>
  <cp:revision>3</cp:revision>
  <dcterms:created xsi:type="dcterms:W3CDTF">2023-10-13T09:45:00Z</dcterms:created>
  <dcterms:modified xsi:type="dcterms:W3CDTF">2023-10-13T12:32:00Z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