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C48" w14:textId="6DF13516" w:rsidR="008C0A95" w:rsidRPr="001A7C8A" w:rsidRDefault="008C0A95">
      <w:pPr>
        <w:pStyle w:val="a3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캡스톤 디자인</w:t>
      </w:r>
      <w:r w:rsidR="00B728DD" w:rsidRPr="001A7C8A">
        <w:rPr>
          <w:rFonts w:ascii="함초롬바탕" w:eastAsia="함초롬바탕" w:hAnsi="함초롬바탕" w:cs="함초롬바탕" w:hint="eastAsia"/>
        </w:rPr>
        <w:t>-</w:t>
      </w:r>
      <w:r w:rsidR="00B728DD" w:rsidRPr="001A7C8A">
        <w:rPr>
          <w:rFonts w:ascii="함초롬바탕" w:eastAsia="함초롬바탕" w:hAnsi="함초롬바탕" w:cs="함초롬바탕"/>
        </w:rPr>
        <w:t xml:space="preserve"> </w:t>
      </w:r>
      <w:r w:rsidRPr="001A7C8A">
        <w:rPr>
          <w:rFonts w:ascii="함초롬바탕" w:eastAsia="함초롬바탕" w:hAnsi="함초롬바탕" w:cs="함초롬바탕" w:hint="eastAsia"/>
        </w:rPr>
        <w:t>P</w:t>
      </w:r>
      <w:r w:rsidRPr="001A7C8A">
        <w:rPr>
          <w:rFonts w:ascii="함초롬바탕" w:eastAsia="함초롬바탕" w:hAnsi="함초롬바탕" w:cs="함초롬바탕"/>
        </w:rPr>
        <w:t>roposal</w:t>
      </w:r>
    </w:p>
    <w:p w14:paraId="3D243069" w14:textId="76ED4B64" w:rsidR="008C0A95" w:rsidRPr="001A7C8A" w:rsidRDefault="008C0A95">
      <w:pPr>
        <w:pStyle w:val="a3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/>
        </w:rPr>
        <w:t>‘</w:t>
      </w:r>
      <w:r w:rsidRPr="001A7C8A">
        <w:rPr>
          <w:rFonts w:ascii="함초롬바탕" w:eastAsia="함초롬바탕" w:hAnsi="함초롬바탕" w:cs="함초롬바탕" w:hint="eastAsia"/>
        </w:rPr>
        <w:t>채점해드림</w:t>
      </w:r>
      <w:r w:rsidRPr="001A7C8A">
        <w:rPr>
          <w:rFonts w:ascii="함초롬바탕" w:eastAsia="함초롬바탕" w:hAnsi="함초롬바탕" w:cs="함초롬바탕"/>
        </w:rPr>
        <w:t>’</w:t>
      </w:r>
    </w:p>
    <w:p w14:paraId="2A75F1E4" w14:textId="556D90D6" w:rsidR="008C0A95" w:rsidRPr="001A7C8A" w:rsidRDefault="008C0A95" w:rsidP="008C0A95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="001A7C8A"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팀 </w:t>
      </w:r>
      <w:proofErr w:type="gramStart"/>
      <w:r w:rsidR="00C80D9D">
        <w:rPr>
          <w:rFonts w:ascii="함초롬바탕" w:eastAsia="함초롬바탕" w:hAnsi="함초롬바탕" w:cs="함초롬바탕" w:hint="eastAsia"/>
          <w:sz w:val="22"/>
          <w:szCs w:val="22"/>
        </w:rPr>
        <w:t>이름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>:</w:t>
      </w:r>
      <w:proofErr w:type="gramEnd"/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문차장</w:t>
      </w:r>
    </w:p>
    <w:p w14:paraId="7C9D5FF6" w14:textId="54BAB3AA" w:rsidR="008C0A95" w:rsidRPr="001A7C8A" w:rsidRDefault="001A7C8A" w:rsidP="008C0A95">
      <w:pPr>
        <w:pStyle w:val="a3"/>
        <w:ind w:right="560"/>
        <w:jc w:val="right"/>
        <w:rPr>
          <w:rFonts w:ascii="함초롬바탕" w:eastAsia="함초롬바탕" w:hAnsi="함초롬바탕" w:cs="함초롬바탕"/>
          <w:sz w:val="22"/>
          <w:szCs w:val="22"/>
        </w:rPr>
      </w:pPr>
      <w:proofErr w:type="gramStart"/>
      <w:r w:rsidRPr="001A7C8A">
        <w:rPr>
          <w:rFonts w:ascii="함초롬바탕" w:eastAsia="함초롬바탕" w:hAnsi="함초롬바탕" w:cs="함초롬바탕" w:hint="eastAsia"/>
          <w:sz w:val="22"/>
          <w:szCs w:val="22"/>
        </w:rPr>
        <w:t>팀원</w:t>
      </w:r>
      <w:r w:rsidRPr="001A7C8A">
        <w:rPr>
          <w:rFonts w:ascii="함초롬바탕" w:eastAsia="함초롬바탕" w:hAnsi="함초롬바탕" w:cs="함초롬바탕"/>
          <w:sz w:val="22"/>
          <w:szCs w:val="22"/>
        </w:rPr>
        <w:t xml:space="preserve"> :</w:t>
      </w:r>
      <w:proofErr w:type="gramEnd"/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20193494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문서형,</w:t>
      </w:r>
      <w:r w:rsidR="008C0A95" w:rsidRPr="001A7C8A">
        <w:rPr>
          <w:rFonts w:ascii="함초롬바탕" w:eastAsia="함초롬바탕" w:hAnsi="함초롬바탕" w:cs="함초롬바탕"/>
          <w:sz w:val="22"/>
          <w:szCs w:val="22"/>
        </w:rPr>
        <w:t xml:space="preserve"> 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>20190101</w:t>
      </w:r>
      <w:r w:rsidR="001D4F67" w:rsidRPr="001A7C8A">
        <w:rPr>
          <w:rFonts w:ascii="함초롬바탕" w:eastAsia="함초롬바탕" w:hAnsi="함초롬바탕" w:cs="함초롬바탕" w:hint="eastAsia"/>
          <w:sz w:val="22"/>
          <w:szCs w:val="22"/>
        </w:rPr>
        <w:t>장세환</w:t>
      </w:r>
      <w:r w:rsidR="001D4F67">
        <w:rPr>
          <w:rFonts w:ascii="함초롬바탕" w:eastAsia="함초롬바탕" w:hAnsi="함초롬바탕" w:cs="함초롬바탕" w:hint="eastAsia"/>
          <w:sz w:val="22"/>
          <w:szCs w:val="22"/>
        </w:rPr>
        <w:t>,</w:t>
      </w:r>
      <w:r w:rsidR="001D4F67">
        <w:rPr>
          <w:rFonts w:ascii="함초롬바탕" w:eastAsia="함초롬바탕" w:hAnsi="함초롬바탕" w:cs="함초롬바탕"/>
          <w:sz w:val="22"/>
          <w:szCs w:val="22"/>
        </w:rPr>
        <w:t xml:space="preserve"> 20193038</w:t>
      </w:r>
      <w:r w:rsidR="008C0A95" w:rsidRPr="001A7C8A">
        <w:rPr>
          <w:rFonts w:ascii="함초롬바탕" w:eastAsia="함초롬바탕" w:hAnsi="함초롬바탕" w:cs="함초롬바탕" w:hint="eastAsia"/>
          <w:sz w:val="22"/>
          <w:szCs w:val="22"/>
        </w:rPr>
        <w:t>차선우</w:t>
      </w:r>
    </w:p>
    <w:p w14:paraId="1D2A8EE3" w14:textId="464EFEC8" w:rsidR="00855982" w:rsidRPr="001A7C8A" w:rsidRDefault="00826B15" w:rsidP="00855982">
      <w:pPr>
        <w:pStyle w:val="1"/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>프로젝트 소개</w:t>
      </w:r>
    </w:p>
    <w:p w14:paraId="12A3421A" w14:textId="3697618E" w:rsidR="00855982" w:rsidRPr="001A7C8A" w:rsidRDefault="00826B15" w:rsidP="008C0A95">
      <w:pPr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 xml:space="preserve">저희 팀 프로젝트의 이름은 </w:t>
      </w:r>
      <w:r w:rsidRPr="001A7C8A">
        <w:rPr>
          <w:rFonts w:ascii="함초롬바탕" w:eastAsia="함초롬바탕" w:hAnsi="함초롬바탕" w:cs="함초롬바탕"/>
        </w:rPr>
        <w:t>‘</w:t>
      </w:r>
      <w:r w:rsidRPr="001A7C8A">
        <w:rPr>
          <w:rFonts w:ascii="함초롬바탕" w:eastAsia="함초롬바탕" w:hAnsi="함초롬바탕" w:cs="함초롬바탕" w:hint="eastAsia"/>
        </w:rPr>
        <w:t>채점해드림</w:t>
      </w:r>
      <w:r w:rsidRPr="001A7C8A">
        <w:rPr>
          <w:rFonts w:ascii="함초롬바탕" w:eastAsia="함초롬바탕" w:hAnsi="함초롬바탕" w:cs="함초롬바탕"/>
        </w:rPr>
        <w:t xml:space="preserve">’ </w:t>
      </w:r>
      <w:r w:rsidRPr="001A7C8A">
        <w:rPr>
          <w:rFonts w:ascii="함초롬바탕" w:eastAsia="함초롬바탕" w:hAnsi="함초롬바탕" w:cs="함초롬바탕" w:hint="eastAsia"/>
        </w:rPr>
        <w:t>입니다.</w:t>
      </w:r>
      <w:r w:rsidRPr="001A7C8A">
        <w:rPr>
          <w:rFonts w:ascii="함초롬바탕" w:eastAsia="함초롬바탕" w:hAnsi="함초롬바탕" w:cs="함초롬바탕"/>
        </w:rPr>
        <w:t xml:space="preserve"> </w:t>
      </w:r>
    </w:p>
    <w:p w14:paraId="03CD8533" w14:textId="0666293B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1A7C8A">
        <w:rPr>
          <w:rFonts w:ascii="함초롬바탕" w:eastAsia="함초롬바탕" w:hAnsi="함초롬바탕" w:cs="함초롬바탕" w:hint="eastAsia"/>
        </w:rPr>
        <w:t xml:space="preserve">채점해드림은 시험의 채점을 자동으로 수행하고 통계를 제공하여 교사의 효율적인 학습 지도를 </w:t>
      </w:r>
      <w:r w:rsidRPr="004E4796">
        <w:rPr>
          <w:rFonts w:ascii="함초롬바탕" w:eastAsia="함초롬바탕" w:hAnsi="함초롬바탕" w:cs="함초롬바탕" w:hint="eastAsia"/>
        </w:rPr>
        <w:t>도울 수 있는 웹 서비스입니다.</w:t>
      </w:r>
    </w:p>
    <w:p w14:paraId="326CBA4A" w14:textId="28C133B0" w:rsidR="00B728DD" w:rsidRPr="004E4796" w:rsidRDefault="00B728D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주요 기능은 다음과 같습니다.</w:t>
      </w:r>
    </w:p>
    <w:p w14:paraId="4D6C81AB" w14:textId="4B6F2949" w:rsidR="00B728DD" w:rsidRPr="004E4796" w:rsidRDefault="00B728D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1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빠르고 정확한 자동 채점 기능을 통해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채점에 소요되는 교사의 시간과 노력을 아낄 수 있게 도와줍니다.</w:t>
      </w:r>
    </w:p>
    <w:p w14:paraId="5F2FD81B" w14:textId="57553EB4" w:rsidR="00B728DD" w:rsidRPr="004E4796" w:rsidRDefault="00B728D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2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 xml:space="preserve">다른 기존 서비스와는 다르게 객관식 </w:t>
      </w:r>
      <w:proofErr w:type="gramStart"/>
      <w:r w:rsidR="0097310F" w:rsidRPr="004E4796">
        <w:rPr>
          <w:rFonts w:ascii="함초롬바탕" w:eastAsia="함초롬바탕" w:hAnsi="함초롬바탕" w:cs="함초롬바탕" w:hint="eastAsia"/>
        </w:rPr>
        <w:t>채점 뿐</w:t>
      </w:r>
      <w:proofErr w:type="gramEnd"/>
      <w:r w:rsidRPr="004E4796">
        <w:rPr>
          <w:rFonts w:ascii="함초롬바탕" w:eastAsia="함초롬바탕" w:hAnsi="함초롬바탕" w:cs="함초롬바탕" w:hint="eastAsia"/>
        </w:rPr>
        <w:t xml:space="preserve"> 아니라 단답형,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문장형 문제까지 채점을 지원합니다.</w:t>
      </w:r>
    </w:p>
    <w:p w14:paraId="69C4194C" w14:textId="42D5BA51" w:rsidR="00B728DD" w:rsidRPr="004E4796" w:rsidRDefault="00B728D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3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채점 결과를 토대로 학습 통계를 제공하여 교사의 학생 지도에 도움을 줄 수 있습니다.</w:t>
      </w:r>
    </w:p>
    <w:p w14:paraId="5852B284" w14:textId="41B50EE4" w:rsidR="00826B15" w:rsidRPr="004E4796" w:rsidRDefault="00A83570" w:rsidP="00826B15">
      <w:pPr>
        <w:pStyle w:val="1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</w:t>
      </w:r>
      <w:r w:rsidR="00826B15" w:rsidRPr="004E4796">
        <w:rPr>
          <w:rFonts w:ascii="함초롬바탕" w:eastAsia="함초롬바탕" w:hAnsi="함초롬바탕" w:cs="함초롬바탕" w:hint="eastAsia"/>
        </w:rPr>
        <w:t xml:space="preserve"> 동기</w:t>
      </w:r>
    </w:p>
    <w:p w14:paraId="3A504DE1" w14:textId="52BEC1A8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학원 아르바이트를 경험하면서 가장 번거로웠던 업무가 쪽지 시험 채점이었습니다.</w:t>
      </w:r>
      <w:r w:rsidRPr="004E4796">
        <w:rPr>
          <w:rFonts w:ascii="함초롬바탕" w:eastAsia="함초롬바탕" w:hAnsi="함초롬바탕" w:cs="함초롬바탕"/>
        </w:rPr>
        <w:t xml:space="preserve"> 50</w:t>
      </w:r>
      <w:r w:rsidRPr="004E4796">
        <w:rPr>
          <w:rFonts w:ascii="함초롬바탕" w:eastAsia="함초롬바탕" w:hAnsi="함초롬바탕" w:cs="함초롬바탕" w:hint="eastAsia"/>
        </w:rPr>
        <w:t>명 되는 학생들의 단답형,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문장형 답안을 정답과 일일이 확인하고,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점수를 합산하는 과정이 고되었던 경험이 있습니다.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 xml:space="preserve">시간이 많이 </w:t>
      </w:r>
      <w:proofErr w:type="gramStart"/>
      <w:r w:rsidR="0097310F" w:rsidRPr="004E4796">
        <w:rPr>
          <w:rFonts w:ascii="함초롬바탕" w:eastAsia="함초롬바탕" w:hAnsi="함초롬바탕" w:cs="함초롬바탕" w:hint="eastAsia"/>
        </w:rPr>
        <w:t>소요될 뿐더러</w:t>
      </w:r>
      <w:proofErr w:type="gramEnd"/>
      <w:r w:rsidRPr="004E4796">
        <w:rPr>
          <w:rFonts w:ascii="함초롬바탕" w:eastAsia="함초롬바탕" w:hAnsi="함초롬바탕" w:cs="함초롬바탕" w:hint="eastAsia"/>
        </w:rPr>
        <w:t xml:space="preserve"> 단순 작업의 반복에 집중력이 떨어지면서 채점 오류도 간간히 발생했습니다.</w:t>
      </w:r>
      <w:r w:rsidRPr="004E4796">
        <w:rPr>
          <w:rFonts w:ascii="함초롬바탕" w:eastAsia="함초롬바탕" w:hAnsi="함초롬바탕" w:cs="함초롬바탕"/>
        </w:rPr>
        <w:t xml:space="preserve"> </w:t>
      </w:r>
    </w:p>
    <w:p w14:paraId="04384885" w14:textId="67DC41AB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보통 채점을 하는 방식은 다음과 같습니다.</w:t>
      </w:r>
    </w:p>
    <w:p w14:paraId="5A9C8D05" w14:textId="2544F6B7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1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답안지를 학생들에게서 걷는다.</w:t>
      </w:r>
    </w:p>
    <w:p w14:paraId="2812E449" w14:textId="60DA1C75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2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각 답안지의 답을 답지와 비교한다.</w:t>
      </w:r>
    </w:p>
    <w:p w14:paraId="2E519423" w14:textId="1B090678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3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정답과 오답을 표시한다.</w:t>
      </w:r>
    </w:p>
    <w:p w14:paraId="630E720D" w14:textId="3999B779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4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각 문제의 점수를 확인해 총 점수를 계산한다.</w:t>
      </w:r>
    </w:p>
    <w:p w14:paraId="498C2F0C" w14:textId="49CFADD6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lastRenderedPageBreak/>
        <w:t>5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 xml:space="preserve">학생 </w:t>
      </w:r>
      <w:r w:rsidR="001A7C8A" w:rsidRPr="004E4796">
        <w:rPr>
          <w:rFonts w:ascii="함초롬바탕" w:eastAsia="함초롬바탕" w:hAnsi="함초롬바탕" w:cs="함초롬바탕" w:hint="eastAsia"/>
        </w:rPr>
        <w:t>수</w:t>
      </w:r>
      <w:r w:rsidR="001A7C8A" w:rsidRPr="004E4796">
        <w:rPr>
          <w:rFonts w:ascii="함초롬바탕" w:eastAsia="함초롬바탕" w:hAnsi="함초롬바탕" w:cs="함초롬바탕"/>
        </w:rPr>
        <w:t>만큼</w:t>
      </w:r>
      <w:r w:rsidRPr="004E4796">
        <w:rPr>
          <w:rFonts w:ascii="함초롬바탕" w:eastAsia="함초롬바탕" w:hAnsi="함초롬바탕" w:cs="함초롬바탕" w:hint="eastAsia"/>
        </w:rPr>
        <w:t xml:space="preserve"> 이를 반복한다.</w:t>
      </w:r>
    </w:p>
    <w:p w14:paraId="5DE86597" w14:textId="3F4CBF30" w:rsidR="00826B15" w:rsidRPr="004E4796" w:rsidRDefault="00826B15" w:rsidP="001A7C8A">
      <w:pPr>
        <w:tabs>
          <w:tab w:val="left" w:pos="7650"/>
        </w:tabs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6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결과를 학생들에게 공지한다.</w:t>
      </w:r>
      <w:r w:rsidR="001A7C8A" w:rsidRPr="004E4796">
        <w:rPr>
          <w:rFonts w:ascii="함초롬바탕" w:eastAsia="함초롬바탕" w:hAnsi="함초롬바탕" w:cs="함초롬바탕"/>
        </w:rPr>
        <w:tab/>
      </w:r>
    </w:p>
    <w:p w14:paraId="25C90D64" w14:textId="1C6A66EF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7</w:t>
      </w:r>
      <w:r w:rsidRPr="004E4796">
        <w:rPr>
          <w:rFonts w:ascii="함초롬바탕" w:eastAsia="함초롬바탕" w:hAnsi="함초롬바탕" w:cs="함초롬바탕"/>
        </w:rPr>
        <w:t xml:space="preserve">. </w:t>
      </w:r>
      <w:r w:rsidRPr="004E4796">
        <w:rPr>
          <w:rFonts w:ascii="함초롬바탕" w:eastAsia="함초롬바탕" w:hAnsi="함초롬바탕" w:cs="함초롬바탕" w:hint="eastAsia"/>
        </w:rPr>
        <w:t>점수에 대한 이의 제기를 받는다.</w:t>
      </w:r>
    </w:p>
    <w:p w14:paraId="19A4B569" w14:textId="48B16773" w:rsidR="00826B15" w:rsidRPr="004E4796" w:rsidRDefault="00826B15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이 과정들을 자동으로 수행해</w:t>
      </w:r>
      <w:r w:rsidR="002B3E88" w:rsidRPr="004E4796">
        <w:rPr>
          <w:rFonts w:ascii="함초롬바탕" w:eastAsia="함초롬바탕" w:hAnsi="함초롬바탕" w:cs="함초롬바탕" w:hint="eastAsia"/>
        </w:rPr>
        <w:t xml:space="preserve">줌과 동시에 그 결과 통계까지 제시하여 교사의 번거로움을 제거하고 학생들의 학습 효율을 높이고자 </w:t>
      </w:r>
      <w:r w:rsidR="002B3E88" w:rsidRPr="004E4796">
        <w:rPr>
          <w:rFonts w:ascii="함초롬바탕" w:eastAsia="함초롬바탕" w:hAnsi="함초롬바탕" w:cs="함초롬바탕"/>
        </w:rPr>
        <w:t>‘</w:t>
      </w:r>
      <w:r w:rsidR="002B3E88" w:rsidRPr="004E4796">
        <w:rPr>
          <w:rFonts w:ascii="함초롬바탕" w:eastAsia="함초롬바탕" w:hAnsi="함초롬바탕" w:cs="함초롬바탕" w:hint="eastAsia"/>
        </w:rPr>
        <w:t>채점해드림</w:t>
      </w:r>
      <w:r w:rsidR="002B3E88" w:rsidRPr="004E4796">
        <w:rPr>
          <w:rFonts w:ascii="함초롬바탕" w:eastAsia="함초롬바탕" w:hAnsi="함초롬바탕" w:cs="함초롬바탕"/>
        </w:rPr>
        <w:t>’</w:t>
      </w:r>
      <w:r w:rsidR="00CA7DAA">
        <w:rPr>
          <w:rFonts w:ascii="함초롬바탕" w:eastAsia="함초롬바탕" w:hAnsi="함초롬바탕" w:cs="함초롬바탕" w:hint="eastAsia"/>
        </w:rPr>
        <w:t>서비스를</w:t>
      </w:r>
      <w:r w:rsidR="002B3E88" w:rsidRPr="004E4796">
        <w:rPr>
          <w:rFonts w:ascii="함초롬바탕" w:eastAsia="함초롬바탕" w:hAnsi="함초롬바탕" w:cs="함초롬바탕" w:hint="eastAsia"/>
        </w:rPr>
        <w:t xml:space="preserve"> 구상하</w:t>
      </w:r>
      <w:r w:rsidR="00CA7DAA">
        <w:rPr>
          <w:rFonts w:ascii="함초롬바탕" w:eastAsia="함초롬바탕" w:hAnsi="함초롬바탕" w:cs="함초롬바탕" w:hint="eastAsia"/>
        </w:rPr>
        <w:t>게 되었</w:t>
      </w:r>
      <w:r w:rsidR="002B3E88" w:rsidRPr="004E4796">
        <w:rPr>
          <w:rFonts w:ascii="함초롬바탕" w:eastAsia="함초롬바탕" w:hAnsi="함초롬바탕" w:cs="함초롬바탕" w:hint="eastAsia"/>
        </w:rPr>
        <w:t>습니다.</w:t>
      </w:r>
    </w:p>
    <w:p w14:paraId="33BDBA90" w14:textId="77777777" w:rsidR="009C5637" w:rsidRPr="004E4796" w:rsidRDefault="009C5637" w:rsidP="008C0A95">
      <w:pPr>
        <w:rPr>
          <w:rFonts w:ascii="함초롬바탕" w:eastAsia="함초롬바탕" w:hAnsi="함초롬바탕" w:cs="함초롬바탕"/>
        </w:rPr>
      </w:pPr>
    </w:p>
    <w:p w14:paraId="07479FB1" w14:textId="2AC3FCC6" w:rsidR="00A83570" w:rsidRPr="004E4796" w:rsidRDefault="00A83570" w:rsidP="00A83570">
      <w:pPr>
        <w:pStyle w:val="1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 목표</w:t>
      </w:r>
    </w:p>
    <w:p w14:paraId="317C43F3" w14:textId="14AC523F" w:rsidR="00A83570" w:rsidRPr="004E4796" w:rsidRDefault="00055D17" w:rsidP="00055D17">
      <w:pPr>
        <w:ind w:firstLineChars="100" w:firstLine="22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채점해드림 프로젝트의 목표는 </w:t>
      </w:r>
      <w:proofErr w:type="gramStart"/>
      <w:r w:rsidRPr="004E4796">
        <w:rPr>
          <w:rFonts w:ascii="함초롬바탕" w:eastAsia="함초롬바탕" w:hAnsi="함초롬바탕" w:cs="함초롬바탕" w:hint="eastAsia"/>
        </w:rPr>
        <w:t>객관식 뿐</w:t>
      </w:r>
      <w:proofErr w:type="gramEnd"/>
      <w:r w:rsidRPr="004E4796">
        <w:rPr>
          <w:rFonts w:ascii="함초롬바탕" w:eastAsia="함초롬바탕" w:hAnsi="함초롬바탕" w:cs="함초롬바탕" w:hint="eastAsia"/>
        </w:rPr>
        <w:t xml:space="preserve"> 아니라 단답형,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문장형 답안도 자동 채점을 지원하도록 하는 것입니다.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 xml:space="preserve">객관식 </w:t>
      </w:r>
      <w:r w:rsidRPr="004E4796">
        <w:rPr>
          <w:rFonts w:ascii="함초롬바탕" w:eastAsia="함초롬바탕" w:hAnsi="함초롬바탕" w:cs="함초롬바탕"/>
        </w:rPr>
        <w:t xml:space="preserve">OMR </w:t>
      </w:r>
      <w:r w:rsidRPr="004E4796">
        <w:rPr>
          <w:rFonts w:ascii="함초롬바탕" w:eastAsia="함초롬바탕" w:hAnsi="함초롬바탕" w:cs="함초롬바탕" w:hint="eastAsia"/>
        </w:rPr>
        <w:t>자동 채점 기능을 지원하는 다양한 서비스들이 이미 존재하기 때문에 이 부분이 저희 프로젝트의 큰 차별점이 될 것입니다.</w:t>
      </w:r>
    </w:p>
    <w:p w14:paraId="60F78D8E" w14:textId="659EC792" w:rsidR="00055D17" w:rsidRPr="004E4796" w:rsidRDefault="00055D17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 또한 채점 결과를 학생과 교사가 빠르게 확인할 수 있도록 하고 유의미한 통계를 제공하여 교사가 앞으로의 수업 방식을 선택하는 데 도움이 되고</w:t>
      </w:r>
      <w:r w:rsidRPr="004E4796">
        <w:rPr>
          <w:rFonts w:ascii="함초롬바탕" w:eastAsia="함초롬바탕" w:hAnsi="함초롬바탕" w:cs="함초롬바탕"/>
        </w:rPr>
        <w:t xml:space="preserve">, </w:t>
      </w:r>
      <w:r w:rsidRPr="004E4796">
        <w:rPr>
          <w:rFonts w:ascii="함초롬바탕" w:eastAsia="함초롬바탕" w:hAnsi="함초롬바탕" w:cs="함초롬바탕" w:hint="eastAsia"/>
        </w:rPr>
        <w:t>학생이 학습 방식을 수정하는데 도움이 될 수 있도록 하는 것이 목표입니다.</w:t>
      </w:r>
    </w:p>
    <w:p w14:paraId="11012D73" w14:textId="5FFFDD23" w:rsidR="00207897" w:rsidRPr="004E4796" w:rsidRDefault="00207897" w:rsidP="00207897">
      <w:pPr>
        <w:pStyle w:val="1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프로젝트 </w:t>
      </w:r>
      <w:r w:rsidR="00FF14B2" w:rsidRPr="004E4796">
        <w:rPr>
          <w:rFonts w:ascii="함초롬바탕" w:eastAsia="함초롬바탕" w:hAnsi="함초롬바탕" w:cs="함초롬바탕" w:hint="eastAsia"/>
        </w:rPr>
        <w:t>개발과 구현</w:t>
      </w:r>
    </w:p>
    <w:p w14:paraId="33C07E54" w14:textId="00543798" w:rsidR="00207897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저희가 구상한 </w:t>
      </w:r>
      <w:r w:rsidR="007D6DF8">
        <w:rPr>
          <w:rFonts w:ascii="함초롬바탕" w:eastAsia="함초롬바탕" w:hAnsi="함초롬바탕" w:cs="함초롬바탕" w:hint="eastAsia"/>
        </w:rPr>
        <w:t xml:space="preserve">서비스 </w:t>
      </w:r>
      <w:r>
        <w:rPr>
          <w:rFonts w:ascii="함초롬바탕" w:eastAsia="함초롬바탕" w:hAnsi="함초롬바탕" w:cs="함초롬바탕" w:hint="eastAsia"/>
        </w:rPr>
        <w:t>시나리오는 다음과 같습니다.</w:t>
      </w:r>
    </w:p>
    <w:p w14:paraId="13247E42" w14:textId="69A3A0A2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대면 시험의 경우</w:t>
      </w:r>
    </w:p>
    <w:p w14:paraId="1BBCD84A" w14:textId="3C2C2409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선생님이 채점해드림에 답을 입력한다.</w:t>
      </w:r>
    </w:p>
    <w:p w14:paraId="3C722A0F" w14:textId="463C1045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- </w:t>
      </w:r>
      <w:r>
        <w:rPr>
          <w:rFonts w:ascii="함초롬바탕" w:eastAsia="함초롬바탕" w:hAnsi="함초롬바탕" w:cs="함초롬바탕" w:hint="eastAsia"/>
        </w:rPr>
        <w:t>학생들의 답안지를 모아 스캔한다.</w:t>
      </w:r>
    </w:p>
    <w:p w14:paraId="504D1A9C" w14:textId="5D1DBD2A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스캔</w:t>
      </w:r>
      <w:r w:rsidR="00D74951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된 이미지를 채점해드림에 업로드한다.</w:t>
      </w:r>
    </w:p>
    <w:p w14:paraId="7CCBE92C" w14:textId="2721C39B" w:rsidR="004E4796" w:rsidRDefault="004E4796" w:rsidP="004E4796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 </w:t>
      </w:r>
      <w:r>
        <w:rPr>
          <w:rFonts w:ascii="함초롬바탕" w:eastAsia="함초롬바탕" w:hAnsi="함초롬바탕" w:cs="함초롬바탕" w:hint="eastAsia"/>
        </w:rPr>
        <w:t>채점해드림이 채점을 수행한다.</w:t>
      </w:r>
    </w:p>
    <w:p w14:paraId="65556341" w14:textId="516C6C44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채점해드림이 채점결과를 학생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 w:hint="eastAsia"/>
        </w:rPr>
        <w:t>교사에게 보여준다.</w:t>
      </w:r>
    </w:p>
    <w:p w14:paraId="6C408F83" w14:textId="74C8727A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학생은 채점 결과를 보고 이의 제기를 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5623EB91" w14:textId="65B719DD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교사는 이의 제기 내용을 처리할 수 있다.</w:t>
      </w:r>
    </w:p>
    <w:p w14:paraId="71C7CEB4" w14:textId="054E42A6" w:rsidR="004E4796" w:rsidRPr="007D6DF8" w:rsidRDefault="007D6DF8" w:rsidP="00207897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이후 교사는 채점 결과와 통계를 이용해 수업 계획을 세울 수 있다.</w:t>
      </w:r>
    </w:p>
    <w:p w14:paraId="00870263" w14:textId="2F7C36A0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2</w:t>
      </w:r>
      <w:r>
        <w:rPr>
          <w:rFonts w:ascii="함초롬바탕" w:eastAsia="함초롬바탕" w:hAnsi="함초롬바탕" w:cs="함초롬바탕"/>
        </w:rPr>
        <w:t xml:space="preserve">. </w:t>
      </w:r>
      <w:proofErr w:type="spellStart"/>
      <w:r>
        <w:rPr>
          <w:rFonts w:ascii="함초롬바탕" w:eastAsia="함초롬바탕" w:hAnsi="함초롬바탕" w:cs="함초롬바탕" w:hint="eastAsia"/>
        </w:rPr>
        <w:t>비대면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시험의 경우</w:t>
      </w:r>
    </w:p>
    <w:p w14:paraId="35B05DBF" w14:textId="63F8345B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선생님이 방(</w:t>
      </w:r>
      <w:r>
        <w:rPr>
          <w:rFonts w:ascii="함초롬바탕" w:eastAsia="함초롬바탕" w:hAnsi="함초롬바탕" w:cs="함초롬바탕"/>
        </w:rPr>
        <w:t>Class)</w:t>
      </w:r>
      <w:r>
        <w:rPr>
          <w:rFonts w:ascii="함초롬바탕" w:eastAsia="함초롬바탕" w:hAnsi="함초롬바탕" w:cs="함초롬바탕" w:hint="eastAsia"/>
        </w:rPr>
        <w:t>를 생성하여 채점해드림에 시험의 답안을 입력한다.</w:t>
      </w:r>
    </w:p>
    <w:p w14:paraId="6AAC0707" w14:textId="3D26E4EB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학생들이 각자의 답안지를 카메라로 찍어 해당 방에 업로드한다.</w:t>
      </w:r>
    </w:p>
    <w:p w14:paraId="71035E12" w14:textId="752C9300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채점해드림이 채점을 수행한다.</w:t>
      </w:r>
    </w:p>
    <w:p w14:paraId="73C5DC19" w14:textId="77D3AA14" w:rsidR="004E4796" w:rsidRDefault="004E4796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채점해드림이 채점 결과를 학생/교사에게 보여준다.</w:t>
      </w:r>
    </w:p>
    <w:p w14:paraId="6AA0FBBA" w14:textId="77777777" w:rsidR="00204737" w:rsidRDefault="00204737" w:rsidP="002047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학생은 채점 결과를 보고 이의 제기를 할 수 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CE602C9" w14:textId="5F05A84B" w:rsidR="00204737" w:rsidRDefault="00204737" w:rsidP="0020473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- </w:t>
      </w:r>
      <w:r>
        <w:rPr>
          <w:rFonts w:ascii="함초롬바탕" w:eastAsia="함초롬바탕" w:hAnsi="함초롬바탕" w:cs="함초롬바탕" w:hint="eastAsia"/>
        </w:rPr>
        <w:t>교사는 이의 제기 내용을 처리할 수 있다.</w:t>
      </w:r>
    </w:p>
    <w:p w14:paraId="5977E4BF" w14:textId="677CA85F" w:rsidR="007D6DF8" w:rsidRDefault="007D6DF8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-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이후 교사는 채점 결과와 통계를 이용해 수업 계획을 세울 수 있다.</w:t>
      </w:r>
    </w:p>
    <w:p w14:paraId="38D41797" w14:textId="4E85FA5A" w:rsidR="004E4796" w:rsidRDefault="004E4796" w:rsidP="00207897">
      <w:pPr>
        <w:rPr>
          <w:rFonts w:ascii="함초롬바탕" w:eastAsia="함초롬바탕" w:hAnsi="함초롬바탕" w:cs="함초롬바탕"/>
        </w:rPr>
      </w:pPr>
    </w:p>
    <w:p w14:paraId="7284C996" w14:textId="3062BFBF" w:rsidR="007D6DF8" w:rsidRDefault="006D58E0" w:rsidP="00207897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위</w:t>
      </w:r>
      <w:r w:rsidR="007D6DF8">
        <w:rPr>
          <w:rFonts w:ascii="함초롬바탕" w:eastAsia="함초롬바탕" w:hAnsi="함초롬바탕" w:cs="함초롬바탕" w:hint="eastAsia"/>
        </w:rPr>
        <w:t xml:space="preserve"> 과정을 수행하기 위해 채점해드림에 필요한 기능을 정리해 보았습니다.</w:t>
      </w:r>
    </w:p>
    <w:p w14:paraId="315D6963" w14:textId="1946EE1B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proofErr w:type="gramStart"/>
      <w:r>
        <w:rPr>
          <w:rFonts w:ascii="함초롬바탕" w:eastAsia="함초롬바탕" w:hAnsi="함초롬바탕" w:cs="함초롬바탕" w:hint="eastAsia"/>
        </w:rPr>
        <w:t>회원가입/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로그인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기능</w:t>
      </w:r>
    </w:p>
    <w:p w14:paraId="34E84373" w14:textId="28AFB7DE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방(</w:t>
      </w:r>
      <w:r>
        <w:rPr>
          <w:rFonts w:ascii="함초롬바탕" w:eastAsia="함초롬바탕" w:hAnsi="함초롬바탕" w:cs="함초롬바탕"/>
        </w:rPr>
        <w:t xml:space="preserve">Class) </w:t>
      </w:r>
      <w:r>
        <w:rPr>
          <w:rFonts w:ascii="함초롬바탕" w:eastAsia="함초롬바탕" w:hAnsi="함초롬바탕" w:cs="함초롬바탕" w:hint="eastAsia"/>
        </w:rPr>
        <w:t>생성 기능</w:t>
      </w:r>
    </w:p>
    <w:p w14:paraId="04F96988" w14:textId="4D7D2B49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이미지 업로드 기능</w:t>
      </w:r>
    </w:p>
    <w:p w14:paraId="5678A7AB" w14:textId="128B7B9C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이미지 처리 기능</w:t>
      </w:r>
    </w:p>
    <w:p w14:paraId="207B515A" w14:textId="4C4BB90E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교사/학생 시험 현황 확인 기능</w:t>
      </w:r>
    </w:p>
    <w:p w14:paraId="7F8D6A01" w14:textId="6072B8AE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채점 기능</w:t>
      </w:r>
    </w:p>
    <w:p w14:paraId="78C3B49E" w14:textId="4529C305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이의 제기 기능</w:t>
      </w:r>
    </w:p>
    <w:p w14:paraId="13CCEBDC" w14:textId="3197ACD4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시험 결과 내보내기 기능</w:t>
      </w:r>
    </w:p>
    <w:p w14:paraId="72E6B9EB" w14:textId="2653C503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결과 통계 기능</w:t>
      </w:r>
    </w:p>
    <w:p w14:paraId="1AC732C8" w14:textId="499530B9" w:rsidR="007D6DF8" w:rsidRDefault="007D6DF8" w:rsidP="007D6DF8">
      <w:pPr>
        <w:pStyle w:val="af8"/>
        <w:numPr>
          <w:ilvl w:val="0"/>
          <w:numId w:val="3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모바일 웹 최적화 </w:t>
      </w:r>
    </w:p>
    <w:p w14:paraId="3B3BDD7F" w14:textId="36AEC5A7" w:rsidR="007D6DF8" w:rsidRDefault="007D6DF8" w:rsidP="007D6D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 기능들을 팀원들과 프론트 엔드,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백 엔드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 xml:space="preserve">텍스트 인식 및 채점을 위한 </w:t>
      </w:r>
      <w:r>
        <w:rPr>
          <w:rFonts w:ascii="함초롬바탕" w:eastAsia="함초롬바탕" w:hAnsi="함초롬바탕" w:cs="함초롬바탕"/>
        </w:rPr>
        <w:t xml:space="preserve">ai </w:t>
      </w:r>
      <w:r>
        <w:rPr>
          <w:rFonts w:ascii="함초롬바탕" w:eastAsia="함초롬바탕" w:hAnsi="함초롬바탕" w:cs="함초롬바탕" w:hint="eastAsia"/>
        </w:rPr>
        <w:t>파트로 나누어 구현할 예정입니다.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1B22F269" w14:textId="17011CEC" w:rsidR="007D6DF8" w:rsidRPr="007D6DF8" w:rsidRDefault="007D6DF8" w:rsidP="007D6DF8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프론트 엔드 파트는 </w:t>
      </w:r>
      <w:proofErr w:type="gramStart"/>
      <w:r>
        <w:rPr>
          <w:rFonts w:ascii="함초롬바탕" w:eastAsia="함초롬바탕" w:hAnsi="함초롬바탕" w:cs="함초롬바탕"/>
        </w:rPr>
        <w:t>React</w:t>
      </w:r>
      <w:r>
        <w:rPr>
          <w:rFonts w:ascii="함초롬바탕" w:eastAsia="함초롬바탕" w:hAnsi="함초롬바탕" w:cs="함초롬바탕" w:hint="eastAsia"/>
        </w:rPr>
        <w:t xml:space="preserve"> ,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백 엔</w:t>
      </w:r>
      <w:r w:rsidR="008F3E59">
        <w:rPr>
          <w:rFonts w:ascii="함초롬바탕" w:eastAsia="함초롬바탕" w:hAnsi="함초롬바탕" w:cs="함초롬바탕" w:hint="eastAsia"/>
        </w:rPr>
        <w:t>드</w:t>
      </w:r>
      <w:r>
        <w:rPr>
          <w:rFonts w:ascii="함초롬바탕" w:eastAsia="함초롬바탕" w:hAnsi="함초롬바탕" w:cs="함초롬바탕" w:hint="eastAsia"/>
        </w:rPr>
        <w:t xml:space="preserve"> 파트는 </w:t>
      </w:r>
      <w:r>
        <w:rPr>
          <w:rFonts w:ascii="함초롬바탕" w:eastAsia="함초롬바탕" w:hAnsi="함초롬바탕" w:cs="함초롬바탕"/>
        </w:rPr>
        <w:t xml:space="preserve">Spring , </w:t>
      </w:r>
      <w:r>
        <w:rPr>
          <w:rFonts w:ascii="함초롬바탕" w:eastAsia="함초롬바탕" w:hAnsi="함초롬바탕" w:cs="함초롬바탕" w:hint="eastAsia"/>
        </w:rPr>
        <w:t xml:space="preserve">텍스트 인식 및 채점 파트는 </w:t>
      </w:r>
      <w:r>
        <w:rPr>
          <w:rFonts w:ascii="함초롬바탕" w:eastAsia="함초롬바탕" w:hAnsi="함초롬바탕" w:cs="함초롬바탕"/>
        </w:rPr>
        <w:t>OpenCV</w:t>
      </w:r>
      <w:r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>
        <w:rPr>
          <w:rFonts w:ascii="함초롬바탕" w:eastAsia="함초롬바탕" w:hAnsi="함초롬바탕" w:cs="함초롬바탕" w:hint="eastAsia"/>
        </w:rPr>
        <w:t>파이썬을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이용하여 구현하고자 합니다.</w:t>
      </w:r>
    </w:p>
    <w:p w14:paraId="7E17CD31" w14:textId="6D1CD8CC" w:rsidR="00207897" w:rsidRPr="004E4796" w:rsidRDefault="00207897" w:rsidP="00207897">
      <w:pPr>
        <w:pStyle w:val="1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lastRenderedPageBreak/>
        <w:t>팀 멤버와 역할</w:t>
      </w:r>
    </w:p>
    <w:p w14:paraId="56CD82C2" w14:textId="236F29EE" w:rsidR="00A83570" w:rsidRPr="004E4796" w:rsidRDefault="0073268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프론트</w:t>
      </w:r>
      <w:r w:rsidR="008F3E59"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4E4796">
        <w:rPr>
          <w:rFonts w:ascii="함초롬바탕" w:eastAsia="함초롬바탕" w:hAnsi="함초롬바탕" w:cs="함초롬바탕" w:hint="eastAsia"/>
        </w:rPr>
        <w:t xml:space="preserve">엔드 </w:t>
      </w:r>
      <w:r w:rsidRPr="004E4796">
        <w:rPr>
          <w:rFonts w:ascii="함초롬바탕" w:eastAsia="함초롬바탕" w:hAnsi="함초롬바탕" w:cs="함초롬바탕"/>
        </w:rPr>
        <w:t>:</w:t>
      </w:r>
      <w:proofErr w:type="gramEnd"/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문서형</w:t>
      </w:r>
    </w:p>
    <w:p w14:paraId="2F5B4040" w14:textId="7AA867F3" w:rsidR="0073268D" w:rsidRPr="004E4796" w:rsidRDefault="0073268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백</w:t>
      </w:r>
      <w:r w:rsidR="008F3E59"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 w:rsidRPr="004E4796">
        <w:rPr>
          <w:rFonts w:ascii="함초롬바탕" w:eastAsia="함초롬바탕" w:hAnsi="함초롬바탕" w:cs="함초롬바탕" w:hint="eastAsia"/>
        </w:rPr>
        <w:t xml:space="preserve">엔드 </w:t>
      </w:r>
      <w:r w:rsidRPr="004E4796">
        <w:rPr>
          <w:rFonts w:ascii="함초롬바탕" w:eastAsia="함초롬바탕" w:hAnsi="함초롬바탕" w:cs="함초롬바탕"/>
        </w:rPr>
        <w:t>:</w:t>
      </w:r>
      <w:proofErr w:type="gramEnd"/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차선우</w:t>
      </w:r>
    </w:p>
    <w:p w14:paraId="45753702" w14:textId="3055DBDE" w:rsidR="0073268D" w:rsidRPr="004E4796" w:rsidRDefault="0073268D" w:rsidP="008C0A95">
      <w:pPr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 xml:space="preserve">텍스트 인식 및 채점 </w:t>
      </w:r>
      <w:proofErr w:type="gramStart"/>
      <w:r w:rsidRPr="004E4796">
        <w:rPr>
          <w:rFonts w:ascii="함초롬바탕" w:eastAsia="함초롬바탕" w:hAnsi="함초롬바탕" w:cs="함초롬바탕" w:hint="eastAsia"/>
        </w:rPr>
        <w:t>기능</w:t>
      </w:r>
      <w:r w:rsidR="00D6036E">
        <w:rPr>
          <w:rFonts w:ascii="함초롬바탕" w:eastAsia="함초롬바탕" w:hAnsi="함초롬바탕" w:cs="함초롬바탕" w:hint="eastAsia"/>
        </w:rPr>
        <w:t>/</w:t>
      </w:r>
      <w:r w:rsidR="00D6036E">
        <w:rPr>
          <w:rFonts w:ascii="함초롬바탕" w:eastAsia="함초롬바탕" w:hAnsi="함초롬바탕" w:cs="함초롬바탕"/>
        </w:rPr>
        <w:t xml:space="preserve"> </w:t>
      </w:r>
      <w:r w:rsidR="00D6036E">
        <w:rPr>
          <w:rFonts w:ascii="함초롬바탕" w:eastAsia="함초롬바탕" w:hAnsi="함초롬바탕" w:cs="함초롬바탕" w:hint="eastAsia"/>
        </w:rPr>
        <w:t>프론트</w:t>
      </w:r>
      <w:proofErr w:type="gramEnd"/>
      <w:r w:rsidR="00D6036E">
        <w:rPr>
          <w:rFonts w:ascii="함초롬바탕" w:eastAsia="함초롬바탕" w:hAnsi="함초롬바탕" w:cs="함초롬바탕" w:hint="eastAsia"/>
        </w:rPr>
        <w:t xml:space="preserve"> 엔드 지원</w:t>
      </w:r>
      <w:r w:rsidRPr="004E4796">
        <w:rPr>
          <w:rFonts w:ascii="함초롬바탕" w:eastAsia="함초롬바탕" w:hAnsi="함초롬바탕" w:cs="함초롬바탕" w:hint="eastAsia"/>
        </w:rPr>
        <w:t xml:space="preserve"> </w:t>
      </w:r>
      <w:r w:rsidRPr="004E4796">
        <w:rPr>
          <w:rFonts w:ascii="함초롬바탕" w:eastAsia="함초롬바탕" w:hAnsi="함초롬바탕" w:cs="함초롬바탕"/>
        </w:rPr>
        <w:t xml:space="preserve">: </w:t>
      </w:r>
      <w:r w:rsidRPr="004E4796">
        <w:rPr>
          <w:rFonts w:ascii="함초롬바탕" w:eastAsia="함초롬바탕" w:hAnsi="함초롬바탕" w:cs="함초롬바탕" w:hint="eastAsia"/>
        </w:rPr>
        <w:t>장세환</w:t>
      </w:r>
    </w:p>
    <w:p w14:paraId="405C6DA1" w14:textId="209266EF" w:rsidR="0073268D" w:rsidRPr="004E4796" w:rsidRDefault="0073268D">
      <w:pPr>
        <w:rPr>
          <w:rFonts w:ascii="함초롬바탕" w:eastAsia="함초롬바탕" w:hAnsi="함초롬바탕" w:cs="함초롬바탕"/>
          <w:b/>
          <w:bCs/>
          <w:smallCaps/>
          <w:sz w:val="36"/>
          <w:szCs w:val="36"/>
        </w:rPr>
      </w:pPr>
    </w:p>
    <w:p w14:paraId="7F23EF41" w14:textId="1BE87851" w:rsidR="00A83570" w:rsidRPr="004E4796" w:rsidRDefault="00A83570" w:rsidP="00A83570">
      <w:pPr>
        <w:pStyle w:val="1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프로젝트 스케줄</w:t>
      </w:r>
    </w:p>
    <w:p w14:paraId="6D98ADDD" w14:textId="785255E4" w:rsidR="0073268D" w:rsidRPr="004E4796" w:rsidRDefault="0073268D" w:rsidP="0073268D">
      <w:pPr>
        <w:ind w:firstLineChars="100" w:firstLine="22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 w:hint="eastAsia"/>
        </w:rPr>
        <w:t>앞으로 진행할 프로젝트의 스케줄을 표의 형태로 작성해 보았습니다.</w:t>
      </w:r>
      <w:r w:rsidRPr="004E4796">
        <w:rPr>
          <w:rFonts w:ascii="함초롬바탕" w:eastAsia="함초롬바탕" w:hAnsi="함초롬바탕" w:cs="함초롬바탕"/>
        </w:rPr>
        <w:t xml:space="preserve"> 1~3</w:t>
      </w:r>
      <w:r w:rsidRPr="004E4796">
        <w:rPr>
          <w:rFonts w:ascii="함초롬바탕" w:eastAsia="함초롬바탕" w:hAnsi="함초롬바탕" w:cs="함초롬바탕" w:hint="eastAsia"/>
        </w:rPr>
        <w:t>주차에 요구사항 분석과 U</w:t>
      </w:r>
      <w:r w:rsidRPr="004E4796">
        <w:rPr>
          <w:rFonts w:ascii="함초롬바탕" w:eastAsia="함초롬바탕" w:hAnsi="함초롬바탕" w:cs="함초롬바탕"/>
        </w:rPr>
        <w:t>I</w:t>
      </w:r>
      <w:r w:rsidRPr="004E4796">
        <w:rPr>
          <w:rFonts w:ascii="함초롬바탕" w:eastAsia="함초롬바탕" w:hAnsi="함초롬바탕" w:cs="함초롬바탕" w:hint="eastAsia"/>
        </w:rPr>
        <w:t>디자인,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>아이디어 수정 및 보완 등 기획 단계를 마치는 것을 목표로 합니다. 이후</w:t>
      </w:r>
      <w:r w:rsidRPr="004E4796">
        <w:rPr>
          <w:rFonts w:ascii="함초롬바탕" w:eastAsia="함초롬바탕" w:hAnsi="함초롬바탕" w:cs="함초롬바탕"/>
        </w:rPr>
        <w:t xml:space="preserve"> </w:t>
      </w:r>
      <w:r w:rsidRPr="004E4796">
        <w:rPr>
          <w:rFonts w:ascii="함초롬바탕" w:eastAsia="함초롬바탕" w:hAnsi="함초롬바탕" w:cs="함초롬바탕" w:hint="eastAsia"/>
        </w:rPr>
        <w:t xml:space="preserve">전체 아키텍처 설계와 데이터베이스 설계를 완료하고 </w:t>
      </w:r>
      <w:r w:rsidRPr="004E4796">
        <w:rPr>
          <w:rFonts w:ascii="함초롬바탕" w:eastAsia="함초롬바탕" w:hAnsi="함초롬바탕" w:cs="함초롬바탕"/>
        </w:rPr>
        <w:t>4~5</w:t>
      </w:r>
      <w:r w:rsidRPr="004E4796">
        <w:rPr>
          <w:rFonts w:ascii="함초롬바탕" w:eastAsia="함초롬바탕" w:hAnsi="함초롬바탕" w:cs="함초롬바탕" w:hint="eastAsia"/>
        </w:rPr>
        <w:t>주차에 본격적인 개발 단계에 들어가는 것을 계획하였습니다.</w:t>
      </w:r>
      <w:r w:rsidRPr="004E4796">
        <w:rPr>
          <w:rFonts w:ascii="함초롬바탕" w:eastAsia="함초롬바탕" w:hAnsi="함초롬바탕" w:cs="함초롬바탕"/>
        </w:rPr>
        <w:t xml:space="preserve"> </w:t>
      </w:r>
    </w:p>
    <w:p w14:paraId="0E8428F5" w14:textId="2B1206B9" w:rsidR="00A83570" w:rsidRPr="004E4796" w:rsidRDefault="0073268D" w:rsidP="0073268D">
      <w:pPr>
        <w:pStyle w:val="af8"/>
        <w:numPr>
          <w:ilvl w:val="0"/>
          <w:numId w:val="30"/>
        </w:numPr>
        <w:ind w:leftChars="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58240" behindDoc="0" locked="0" layoutInCell="1" allowOverlap="1" wp14:anchorId="2CECEB3C" wp14:editId="5050D9E3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734050" cy="3054985"/>
            <wp:effectExtent l="0" t="0" r="0" b="0"/>
            <wp:wrapSquare wrapText="bothSides"/>
            <wp:docPr id="79379043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796">
        <w:rPr>
          <w:rFonts w:ascii="함초롬바탕" w:eastAsia="함초롬바탕" w:hAnsi="함초롬바탕" w:cs="함초롬바탕" w:hint="eastAsia"/>
        </w:rPr>
        <w:t>팀 스케줄 표</w:t>
      </w:r>
    </w:p>
    <w:p w14:paraId="0D603AF5" w14:textId="77777777" w:rsidR="0073268D" w:rsidRPr="004E4796" w:rsidRDefault="0073268D" w:rsidP="0073268D">
      <w:pPr>
        <w:pStyle w:val="af8"/>
        <w:ind w:leftChars="0"/>
        <w:rPr>
          <w:rFonts w:ascii="함초롬바탕" w:eastAsia="함초롬바탕" w:hAnsi="함초롬바탕" w:cs="함초롬바탕"/>
        </w:rPr>
      </w:pPr>
    </w:p>
    <w:p w14:paraId="5ABCEE2D" w14:textId="22E75AE8" w:rsidR="0073268D" w:rsidRPr="004E4796" w:rsidRDefault="0073268D" w:rsidP="0073268D">
      <w:pPr>
        <w:pStyle w:val="af8"/>
        <w:numPr>
          <w:ilvl w:val="0"/>
          <w:numId w:val="30"/>
        </w:numPr>
        <w:ind w:leftChars="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FCAA7B" wp14:editId="20973227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0875" cy="2460625"/>
            <wp:effectExtent l="0" t="0" r="3175" b="0"/>
            <wp:wrapSquare wrapText="bothSides"/>
            <wp:docPr id="47997706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796">
        <w:rPr>
          <w:rFonts w:ascii="함초롬바탕" w:eastAsia="함초롬바탕" w:hAnsi="함초롬바탕" w:cs="함초롬바탕" w:hint="eastAsia"/>
        </w:rPr>
        <w:t>문서형 스케줄 표</w:t>
      </w:r>
    </w:p>
    <w:p w14:paraId="36E4E3F3" w14:textId="0529022D" w:rsidR="0073268D" w:rsidRPr="004E4796" w:rsidRDefault="0073268D" w:rsidP="0073268D">
      <w:pPr>
        <w:rPr>
          <w:rFonts w:ascii="함초롬바탕" w:eastAsia="함초롬바탕" w:hAnsi="함초롬바탕" w:cs="함초롬바탕"/>
        </w:rPr>
      </w:pPr>
    </w:p>
    <w:p w14:paraId="48F094B2" w14:textId="39C4B6CC" w:rsidR="009D1083" w:rsidRPr="009D1083" w:rsidRDefault="0073268D" w:rsidP="009D1083">
      <w:pPr>
        <w:pStyle w:val="af8"/>
        <w:numPr>
          <w:ilvl w:val="0"/>
          <w:numId w:val="30"/>
        </w:numPr>
        <w:ind w:leftChars="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/>
          <w:noProof/>
        </w:rPr>
        <w:drawing>
          <wp:anchor distT="0" distB="0" distL="114300" distR="114300" simplePos="0" relativeHeight="251660288" behindDoc="0" locked="0" layoutInCell="1" allowOverlap="1" wp14:anchorId="61FFDDE2" wp14:editId="1F75862B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738495" cy="2333625"/>
            <wp:effectExtent l="0" t="0" r="0" b="9525"/>
            <wp:wrapSquare wrapText="bothSides"/>
            <wp:docPr id="124405448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9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796">
        <w:rPr>
          <w:rFonts w:ascii="함초롬바탕" w:eastAsia="함초롬바탕" w:hAnsi="함초롬바탕" w:cs="함초롬바탕" w:hint="eastAsia"/>
        </w:rPr>
        <w:t>장세환 스케줄 표</w:t>
      </w:r>
    </w:p>
    <w:p w14:paraId="487EF101" w14:textId="77777777" w:rsidR="009D1083" w:rsidRDefault="009D1083" w:rsidP="009D1083">
      <w:pPr>
        <w:pStyle w:val="af8"/>
        <w:ind w:leftChars="0"/>
        <w:rPr>
          <w:rFonts w:ascii="함초롬바탕" w:eastAsia="함초롬바탕" w:hAnsi="함초롬바탕" w:cs="함초롬바탕"/>
        </w:rPr>
      </w:pPr>
    </w:p>
    <w:p w14:paraId="3E50AC77" w14:textId="52D3195F" w:rsidR="0073268D" w:rsidRDefault="009D1083" w:rsidP="00712FBA">
      <w:pPr>
        <w:pStyle w:val="af8"/>
        <w:ind w:leftChars="0"/>
        <w:rPr>
          <w:rFonts w:ascii="함초롬바탕" w:eastAsia="함초롬바탕" w:hAnsi="함초롬바탕" w:cs="함초롬바탕"/>
        </w:rPr>
      </w:pPr>
      <w:r w:rsidRPr="004E4796">
        <w:rPr>
          <w:rFonts w:ascii="함초롬바탕" w:eastAsia="함초롬바탕" w:hAnsi="함초롬바탕" w:cs="함초롬바탕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54359A" wp14:editId="07814461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727065" cy="2571750"/>
            <wp:effectExtent l="0" t="0" r="6985" b="0"/>
            <wp:wrapSquare wrapText="bothSides"/>
            <wp:docPr id="106788005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68D" w:rsidRPr="004E4796">
        <w:rPr>
          <w:rFonts w:ascii="함초롬바탕" w:eastAsia="함초롬바탕" w:hAnsi="함초롬바탕" w:cs="함초롬바탕" w:hint="eastAsia"/>
        </w:rPr>
        <w:t>차선우 스케줄 표</w:t>
      </w:r>
    </w:p>
    <w:p w14:paraId="63B63D65" w14:textId="77777777" w:rsidR="00712FBA" w:rsidRDefault="00712FBA" w:rsidP="00712FBA">
      <w:pPr>
        <w:rPr>
          <w:rFonts w:ascii="함초롬바탕" w:eastAsia="함초롬바탕" w:hAnsi="함초롬바탕" w:cs="함초롬바탕"/>
        </w:rPr>
      </w:pPr>
    </w:p>
    <w:p w14:paraId="6DB82AF5" w14:textId="3EADFA56" w:rsidR="00712FBA" w:rsidRPr="00712FBA" w:rsidRDefault="00712FBA" w:rsidP="00712FBA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이와 같은 계획으로 앞으로의 프로젝트를 수행할 예정입니다.</w:t>
      </w:r>
      <w:r>
        <w:rPr>
          <w:rFonts w:ascii="함초롬바탕" w:eastAsia="함초롬바탕" w:hAnsi="함초롬바탕" w:cs="함초롬바탕"/>
        </w:rPr>
        <w:t xml:space="preserve"> </w:t>
      </w:r>
    </w:p>
    <w:sectPr w:rsidR="00712FBA" w:rsidRPr="00712FBA" w:rsidSect="00855982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7D95" w14:textId="77777777" w:rsidR="00B87E15" w:rsidRDefault="00B87E15" w:rsidP="00855982">
      <w:pPr>
        <w:spacing w:after="0" w:line="240" w:lineRule="auto"/>
      </w:pPr>
      <w:r>
        <w:separator/>
      </w:r>
    </w:p>
  </w:endnote>
  <w:endnote w:type="continuationSeparator" w:id="0">
    <w:p w14:paraId="78E2C5B3" w14:textId="77777777" w:rsidR="00B87E15" w:rsidRDefault="00B87E15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2C68" w14:textId="77777777" w:rsidR="00855982" w:rsidRDefault="00855982">
        <w:pPr>
          <w:pStyle w:val="a5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6D3C62">
          <w:rPr>
            <w:noProof/>
            <w:lang w:val="ko-KR" w:bidi="ko-KR"/>
          </w:rPr>
          <w:t>1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B584" w14:textId="77777777" w:rsidR="00B87E15" w:rsidRDefault="00B87E15" w:rsidP="00855982">
      <w:pPr>
        <w:spacing w:after="0" w:line="240" w:lineRule="auto"/>
      </w:pPr>
      <w:r>
        <w:separator/>
      </w:r>
    </w:p>
  </w:footnote>
  <w:footnote w:type="continuationSeparator" w:id="0">
    <w:p w14:paraId="710C5A00" w14:textId="77777777" w:rsidR="00B87E15" w:rsidRDefault="00B87E15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66B0E2A"/>
    <w:multiLevelType w:val="hybridMultilevel"/>
    <w:tmpl w:val="B1C69C74"/>
    <w:lvl w:ilvl="0" w:tplc="F874178C">
      <w:start w:val="3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94B62B4"/>
    <w:multiLevelType w:val="hybridMultilevel"/>
    <w:tmpl w:val="86AE2E24"/>
    <w:lvl w:ilvl="0" w:tplc="E95E4878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72311972">
    <w:abstractNumId w:val="14"/>
  </w:num>
  <w:num w:numId="2" w16cid:durableId="19226437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167443">
    <w:abstractNumId w:val="14"/>
  </w:num>
  <w:num w:numId="4" w16cid:durableId="72819514">
    <w:abstractNumId w:val="14"/>
  </w:num>
  <w:num w:numId="5" w16cid:durableId="634918194">
    <w:abstractNumId w:val="14"/>
  </w:num>
  <w:num w:numId="6" w16cid:durableId="1145660204">
    <w:abstractNumId w:val="14"/>
  </w:num>
  <w:num w:numId="7" w16cid:durableId="653878234">
    <w:abstractNumId w:val="14"/>
  </w:num>
  <w:num w:numId="8" w16cid:durableId="1833371242">
    <w:abstractNumId w:val="14"/>
  </w:num>
  <w:num w:numId="9" w16cid:durableId="1424574656">
    <w:abstractNumId w:val="14"/>
  </w:num>
  <w:num w:numId="10" w16cid:durableId="1904441369">
    <w:abstractNumId w:val="14"/>
  </w:num>
  <w:num w:numId="11" w16cid:durableId="752163959">
    <w:abstractNumId w:val="14"/>
  </w:num>
  <w:num w:numId="12" w16cid:durableId="392118684">
    <w:abstractNumId w:val="14"/>
  </w:num>
  <w:num w:numId="13" w16cid:durableId="856694684">
    <w:abstractNumId w:val="10"/>
  </w:num>
  <w:num w:numId="14" w16cid:durableId="866068691">
    <w:abstractNumId w:val="18"/>
  </w:num>
  <w:num w:numId="15" w16cid:durableId="2058428785">
    <w:abstractNumId w:val="11"/>
  </w:num>
  <w:num w:numId="16" w16cid:durableId="259412869">
    <w:abstractNumId w:val="12"/>
  </w:num>
  <w:num w:numId="17" w16cid:durableId="1021009450">
    <w:abstractNumId w:val="9"/>
  </w:num>
  <w:num w:numId="18" w16cid:durableId="612858735">
    <w:abstractNumId w:val="7"/>
  </w:num>
  <w:num w:numId="19" w16cid:durableId="998926295">
    <w:abstractNumId w:val="6"/>
  </w:num>
  <w:num w:numId="20" w16cid:durableId="1644656983">
    <w:abstractNumId w:val="5"/>
  </w:num>
  <w:num w:numId="21" w16cid:durableId="1239485374">
    <w:abstractNumId w:val="4"/>
  </w:num>
  <w:num w:numId="22" w16cid:durableId="168521265">
    <w:abstractNumId w:val="8"/>
  </w:num>
  <w:num w:numId="23" w16cid:durableId="152569278">
    <w:abstractNumId w:val="3"/>
  </w:num>
  <w:num w:numId="24" w16cid:durableId="938370128">
    <w:abstractNumId w:val="2"/>
  </w:num>
  <w:num w:numId="25" w16cid:durableId="1486126489">
    <w:abstractNumId w:val="1"/>
  </w:num>
  <w:num w:numId="26" w16cid:durableId="742025811">
    <w:abstractNumId w:val="0"/>
  </w:num>
  <w:num w:numId="27" w16cid:durableId="390036037">
    <w:abstractNumId w:val="13"/>
  </w:num>
  <w:num w:numId="28" w16cid:durableId="993727681">
    <w:abstractNumId w:val="15"/>
  </w:num>
  <w:num w:numId="29" w16cid:durableId="517044600">
    <w:abstractNumId w:val="17"/>
  </w:num>
  <w:num w:numId="30" w16cid:durableId="639921542">
    <w:abstractNumId w:val="16"/>
  </w:num>
  <w:num w:numId="31" w16cid:durableId="20226561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95"/>
    <w:rsid w:val="00055D17"/>
    <w:rsid w:val="00062BB9"/>
    <w:rsid w:val="000C28A3"/>
    <w:rsid w:val="001A7C8A"/>
    <w:rsid w:val="001D4362"/>
    <w:rsid w:val="001D4F67"/>
    <w:rsid w:val="001F20A9"/>
    <w:rsid w:val="00204737"/>
    <w:rsid w:val="00207897"/>
    <w:rsid w:val="00245B55"/>
    <w:rsid w:val="002B3E88"/>
    <w:rsid w:val="004E4796"/>
    <w:rsid w:val="006D3C62"/>
    <w:rsid w:val="006D58E0"/>
    <w:rsid w:val="00712FBA"/>
    <w:rsid w:val="0073268D"/>
    <w:rsid w:val="007833A7"/>
    <w:rsid w:val="007D6DF8"/>
    <w:rsid w:val="00826B15"/>
    <w:rsid w:val="00855982"/>
    <w:rsid w:val="008C0A95"/>
    <w:rsid w:val="008F3E59"/>
    <w:rsid w:val="0097310F"/>
    <w:rsid w:val="009C5637"/>
    <w:rsid w:val="009D1083"/>
    <w:rsid w:val="009D291F"/>
    <w:rsid w:val="00A10484"/>
    <w:rsid w:val="00A217DF"/>
    <w:rsid w:val="00A83570"/>
    <w:rsid w:val="00B728DD"/>
    <w:rsid w:val="00B87E15"/>
    <w:rsid w:val="00C80D9D"/>
    <w:rsid w:val="00C83AC5"/>
    <w:rsid w:val="00CA7DAA"/>
    <w:rsid w:val="00D6036E"/>
    <w:rsid w:val="00D74951"/>
    <w:rsid w:val="00EE18CC"/>
    <w:rsid w:val="00F43892"/>
    <w:rsid w:val="00FC1742"/>
    <w:rsid w:val="00FD262C"/>
    <w:rsid w:val="00FF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E3303"/>
  <w15:chartTrackingRefBased/>
  <w15:docId w15:val="{4DB29910-E9FF-4FD4-85F6-2E858E52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">
    <w:name w:val="제목 Char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855982"/>
    <w:pPr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855982"/>
  </w:style>
  <w:style w:type="character" w:customStyle="1" w:styleId="1Char">
    <w:name w:val="제목 1 Char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Char">
    <w:name w:val="제목 6 Char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5">
    <w:name w:val="footer"/>
    <w:basedOn w:val="a"/>
    <w:link w:val="Char1"/>
    <w:uiPriority w:val="99"/>
    <w:unhideWhenUsed/>
    <w:rsid w:val="00855982"/>
    <w:pPr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855982"/>
  </w:style>
  <w:style w:type="paragraph" w:styleId="a6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7">
    <w:name w:val="Balloon Text"/>
    <w:basedOn w:val="a"/>
    <w:link w:val="Char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D4362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1D4362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1D4362"/>
    <w:rPr>
      <w:szCs w:val="16"/>
    </w:rPr>
  </w:style>
  <w:style w:type="character" w:styleId="a8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9">
    <w:name w:val="annotation text"/>
    <w:basedOn w:val="a"/>
    <w:link w:val="Char3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9"/>
    <w:uiPriority w:val="99"/>
    <w:semiHidden/>
    <w:rsid w:val="001D4362"/>
    <w:rPr>
      <w:szCs w:val="20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4362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1D4362"/>
    <w:rPr>
      <w:b/>
      <w:bCs/>
      <w:szCs w:val="20"/>
    </w:rPr>
  </w:style>
  <w:style w:type="paragraph" w:styleId="ab">
    <w:name w:val="Document Map"/>
    <w:basedOn w:val="a"/>
    <w:link w:val="Char5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b"/>
    <w:uiPriority w:val="99"/>
    <w:semiHidden/>
    <w:rsid w:val="001D4362"/>
    <w:rPr>
      <w:rFonts w:ascii="Segoe UI" w:hAnsi="Segoe UI" w:cs="Segoe UI"/>
      <w:szCs w:val="16"/>
    </w:rPr>
  </w:style>
  <w:style w:type="paragraph" w:styleId="ac">
    <w:name w:val="endnote text"/>
    <w:basedOn w:val="a"/>
    <w:link w:val="Char6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c"/>
    <w:uiPriority w:val="99"/>
    <w:semiHidden/>
    <w:rsid w:val="001D4362"/>
    <w:rPr>
      <w:szCs w:val="20"/>
    </w:rPr>
  </w:style>
  <w:style w:type="paragraph" w:styleId="ad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e">
    <w:name w:val="footnote text"/>
    <w:basedOn w:val="a"/>
    <w:link w:val="Char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e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">
    <w:name w:val="macro"/>
    <w:link w:val="Char8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"/>
    <w:uiPriority w:val="99"/>
    <w:semiHidden/>
    <w:rsid w:val="001D4362"/>
    <w:rPr>
      <w:rFonts w:ascii="Consolas" w:hAnsi="Consolas"/>
      <w:szCs w:val="20"/>
    </w:rPr>
  </w:style>
  <w:style w:type="paragraph" w:styleId="af0">
    <w:name w:val="Plain Text"/>
    <w:basedOn w:val="a"/>
    <w:link w:val="Char9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0"/>
    <w:uiPriority w:val="99"/>
    <w:semiHidden/>
    <w:rsid w:val="001D4362"/>
    <w:rPr>
      <w:rFonts w:ascii="Consolas" w:hAnsi="Consolas"/>
      <w:szCs w:val="21"/>
    </w:rPr>
  </w:style>
  <w:style w:type="paragraph" w:styleId="af1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2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3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4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5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6">
    <w:name w:val="Intense Quote"/>
    <w:basedOn w:val="a"/>
    <w:next w:val="a"/>
    <w:link w:val="Chara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hara">
    <w:name w:val="강한 인용 Char"/>
    <w:basedOn w:val="a0"/>
    <w:link w:val="af6"/>
    <w:uiPriority w:val="30"/>
    <w:semiHidden/>
    <w:rsid w:val="00FD262C"/>
    <w:rPr>
      <w:i/>
      <w:iCs/>
      <w:color w:val="B35E06" w:themeColor="accent1" w:themeShade="BF"/>
    </w:rPr>
  </w:style>
  <w:style w:type="character" w:styleId="af7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8">
    <w:name w:val="List Paragraph"/>
    <w:basedOn w:val="a"/>
    <w:uiPriority w:val="34"/>
    <w:unhideWhenUsed/>
    <w:qFormat/>
    <w:rsid w:val="007326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w0512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79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차선우</dc:creator>
  <cp:lastModifiedBy>차선우</cp:lastModifiedBy>
  <cp:revision>25</cp:revision>
  <dcterms:created xsi:type="dcterms:W3CDTF">2023-09-07T09:40:00Z</dcterms:created>
  <dcterms:modified xsi:type="dcterms:W3CDTF">2023-09-07T14:03:00Z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